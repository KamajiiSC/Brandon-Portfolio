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80"/>
        <w:tblW w:w="5013"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84"/>
      </w:tblGrid>
      <w:tr w:rsidR="00692703" w:rsidRPr="00CF1A49" w14:paraId="0CEE621A" w14:textId="77777777" w:rsidTr="001432AC">
        <w:trPr>
          <w:trHeight w:hRule="exact" w:val="1170"/>
        </w:trPr>
        <w:tc>
          <w:tcPr>
            <w:tcW w:w="9385" w:type="dxa"/>
            <w:tcMar>
              <w:top w:w="0" w:type="dxa"/>
              <w:bottom w:w="0" w:type="dxa"/>
            </w:tcMar>
          </w:tcPr>
          <w:p w14:paraId="2D193D6F" w14:textId="77777777" w:rsidR="00692703" w:rsidRPr="000C4ACF" w:rsidRDefault="004A3C22" w:rsidP="004A3C22">
            <w:pPr>
              <w:pStyle w:val="Title"/>
              <w:rPr>
                <w:sz w:val="56"/>
              </w:rPr>
            </w:pPr>
            <w:r w:rsidRPr="000C4ACF">
              <w:rPr>
                <w:b/>
                <w:bCs/>
                <w:sz w:val="56"/>
              </w:rPr>
              <w:t>Brandon</w:t>
            </w:r>
            <w:r w:rsidR="00692703" w:rsidRPr="004A3C22">
              <w:rPr>
                <w:sz w:val="56"/>
              </w:rPr>
              <w:t xml:space="preserve"> </w:t>
            </w:r>
            <w:r w:rsidRPr="000C4ACF">
              <w:rPr>
                <w:rStyle w:val="IntenseEmphasis"/>
                <w:color w:val="595959" w:themeColor="text1" w:themeTint="A6"/>
                <w:sz w:val="56"/>
              </w:rPr>
              <w:t>Schaen</w:t>
            </w:r>
          </w:p>
          <w:p w14:paraId="3C56A191" w14:textId="24D56273" w:rsidR="004A3C22" w:rsidRPr="00CF1A49" w:rsidRDefault="00082418" w:rsidP="004A3C22">
            <w:pPr>
              <w:pStyle w:val="ContactInfo"/>
              <w:contextualSpacing w:val="0"/>
            </w:pPr>
            <w:r>
              <w:t>White Marsh</w:t>
            </w:r>
            <w:r w:rsidR="004A3C22" w:rsidRPr="00CF1A49">
              <w:t xml:space="preserve"> </w:t>
            </w:r>
            <w:r>
              <w:t xml:space="preserve">MD 21162 </w:t>
            </w:r>
            <w:sdt>
              <w:sdtPr>
                <w:alias w:val="Divider dot:"/>
                <w:tag w:val="Divider dot:"/>
                <w:id w:val="-1459182552"/>
                <w:placeholder>
                  <w:docPart w:val="70A0DE344611426085DC805E95DEA538"/>
                </w:placeholder>
                <w:temporary/>
                <w:showingPlcHdr/>
                <w15:appearance w15:val="hidden"/>
              </w:sdtPr>
              <w:sdtEndPr/>
              <w:sdtContent>
                <w:r w:rsidR="004A3C22" w:rsidRPr="00CF1A49">
                  <w:t>·</w:t>
                </w:r>
              </w:sdtContent>
            </w:sdt>
            <w:r w:rsidR="004A3C22" w:rsidRPr="00CF1A49">
              <w:t xml:space="preserve"> </w:t>
            </w:r>
            <w:r w:rsidR="004A3C22">
              <w:t>(443) 818-3550</w:t>
            </w:r>
          </w:p>
          <w:p w14:paraId="62811423" w14:textId="6829D072" w:rsidR="00692703" w:rsidRPr="00CF1A49" w:rsidRDefault="00746BA3" w:rsidP="004A3C22">
            <w:pPr>
              <w:pStyle w:val="ContactInfoEmphasis"/>
              <w:contextualSpacing w:val="0"/>
            </w:pPr>
            <w:hyperlink r:id="rId10" w:history="1">
              <w:r w:rsidR="004A3C22" w:rsidRPr="00037C31">
                <w:rPr>
                  <w:rStyle w:val="Hyperlink"/>
                </w:rPr>
                <w:t>brandonlschaen@gmail.com</w:t>
              </w:r>
            </w:hyperlink>
            <w:r w:rsidR="004A3C22">
              <w:t xml:space="preserve"> </w:t>
            </w:r>
            <w:sdt>
              <w:sdtPr>
                <w:alias w:val="Divider dot:"/>
                <w:tag w:val="Divider dot:"/>
                <w:id w:val="2000459528"/>
                <w:placeholder>
                  <w:docPart w:val="CF5C298A5EA64CBBAEFE6500613996CA"/>
                </w:placeholder>
                <w:temporary/>
                <w:showingPlcHdr/>
                <w15:appearance w15:val="hidden"/>
              </w:sdtPr>
              <w:sdtEndPr/>
              <w:sdtContent>
                <w:r w:rsidR="004A3C22" w:rsidRPr="00CF1A49">
                  <w:t>·</w:t>
                </w:r>
              </w:sdtContent>
            </w:sdt>
            <w:r w:rsidR="004A3C22" w:rsidRPr="00CF1A49">
              <w:t xml:space="preserve"> </w:t>
            </w:r>
            <w:r w:rsidR="004A3C22" w:rsidRPr="00F874D1">
              <w:t>www.linkedin.com/in/brandon-schaen</w:t>
            </w:r>
            <w:r w:rsidR="004A3C22" w:rsidRPr="00CF1A49">
              <w:t xml:space="preserve"> </w:t>
            </w:r>
            <w:sdt>
              <w:sdtPr>
                <w:alias w:val="Divider dot:"/>
                <w:tag w:val="Divider dot:"/>
                <w:id w:val="759871761"/>
                <w:placeholder>
                  <w:docPart w:val="2EB349737232433E84134EB348C88163"/>
                </w:placeholder>
                <w:temporary/>
                <w:showingPlcHdr/>
                <w15:appearance w15:val="hidden"/>
              </w:sdtPr>
              <w:sdtEndPr/>
              <w:sdtContent>
                <w:r w:rsidR="004A3C22" w:rsidRPr="00CF1A49">
                  <w:t>·</w:t>
                </w:r>
              </w:sdtContent>
            </w:sdt>
            <w:r w:rsidR="004A3C22" w:rsidRPr="00CF1A49">
              <w:t xml:space="preserve"> </w:t>
            </w:r>
            <w:r w:rsidR="004D64CA" w:rsidRPr="004D64CA">
              <w:t>https://github.com/KamajiiSC</w:t>
            </w:r>
          </w:p>
        </w:tc>
      </w:tr>
      <w:tr w:rsidR="004A3C22" w:rsidRPr="00CF1A49" w14:paraId="2B9CAA47" w14:textId="77777777" w:rsidTr="001432AC">
        <w:trPr>
          <w:trHeight w:val="224"/>
        </w:trPr>
        <w:tc>
          <w:tcPr>
            <w:tcW w:w="9385" w:type="dxa"/>
            <w:tcBorders>
              <w:bottom w:val="single" w:sz="4" w:space="0" w:color="auto"/>
            </w:tcBorders>
            <w:tcMar>
              <w:top w:w="432" w:type="dxa"/>
            </w:tcMar>
          </w:tcPr>
          <w:p w14:paraId="30363BB0" w14:textId="77777777" w:rsidR="004A3C22" w:rsidRPr="00EF3BF4" w:rsidRDefault="004A3C22" w:rsidP="004A3C22">
            <w:pPr>
              <w:contextualSpacing w:val="0"/>
              <w:rPr>
                <w:color w:val="000000" w:themeColor="text1"/>
              </w:rPr>
            </w:pPr>
            <w:r w:rsidRPr="00EF3BF4">
              <w:rPr>
                <w:rFonts w:ascii="Arial" w:hAnsi="Arial" w:cs="Arial"/>
                <w:color w:val="000000" w:themeColor="text1"/>
                <w:sz w:val="21"/>
                <w:szCs w:val="21"/>
                <w:shd w:val="clear" w:color="auto" w:fill="FFFFFF"/>
              </w:rPr>
              <w:t>Enthusiastic front-end web developer eager to contribute to team success through hard work, attention to detail and excellent organizational skills. Clear understanding of Html, CSS, JavaScript, and training in React. Motivated to learn, grow and excel in web development.</w:t>
            </w:r>
          </w:p>
        </w:tc>
      </w:tr>
    </w:tbl>
    <w:p w14:paraId="343D2961" w14:textId="77777777" w:rsidR="004E01EB" w:rsidRPr="00CF1A49" w:rsidRDefault="00746BA3" w:rsidP="004E01EB">
      <w:pPr>
        <w:pStyle w:val="Heading1"/>
      </w:pPr>
      <w:sdt>
        <w:sdtPr>
          <w:alias w:val="Experience:"/>
          <w:tag w:val="Experience:"/>
          <w:id w:val="-1983300934"/>
          <w:placeholder>
            <w:docPart w:val="564B3D6E6877423E8B7574178F33AC80"/>
          </w:placeholder>
          <w:temporary/>
          <w:showingPlcHdr/>
          <w15:appearance w15:val="hidden"/>
        </w:sdtPr>
        <w:sdtEndPr/>
        <w:sdtContent>
          <w:r w:rsidR="004E01EB" w:rsidRPr="00172F21">
            <w:rPr>
              <w:sz w:val="24"/>
              <w:szCs w:val="24"/>
            </w:rPr>
            <w:t>Experience</w:t>
          </w:r>
        </w:sdtContent>
      </w:sdt>
    </w:p>
    <w:tbl>
      <w:tblPr>
        <w:tblStyle w:val="TableGrid"/>
        <w:tblW w:w="5069"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466"/>
      </w:tblGrid>
      <w:tr w:rsidR="001D0BF1" w:rsidRPr="00CF1A49" w14:paraId="2F95935E" w14:textId="77777777" w:rsidTr="0059233C">
        <w:trPr>
          <w:trHeight w:val="553"/>
        </w:trPr>
        <w:tc>
          <w:tcPr>
            <w:tcW w:w="9465" w:type="dxa"/>
          </w:tcPr>
          <w:p w14:paraId="296941EF" w14:textId="77777777" w:rsidR="001D0BF1" w:rsidRPr="00CF1A49" w:rsidRDefault="004A3C22" w:rsidP="001D0BF1">
            <w:pPr>
              <w:pStyle w:val="Heading3"/>
              <w:contextualSpacing w:val="0"/>
              <w:outlineLvl w:val="2"/>
            </w:pPr>
            <w:r>
              <w:t>Oct 2017</w:t>
            </w:r>
            <w:r w:rsidRPr="00CF1A49">
              <w:t xml:space="preserve"> – </w:t>
            </w:r>
            <w:r>
              <w:t>CURRENT</w:t>
            </w:r>
          </w:p>
          <w:p w14:paraId="4613438B" w14:textId="77777777" w:rsidR="004A3C22" w:rsidRPr="00172F21" w:rsidRDefault="004A3C22" w:rsidP="004A3C22">
            <w:pPr>
              <w:pStyle w:val="Heading2"/>
              <w:contextualSpacing w:val="0"/>
              <w:outlineLvl w:val="1"/>
              <w:rPr>
                <w:sz w:val="22"/>
                <w:szCs w:val="22"/>
              </w:rPr>
            </w:pPr>
            <w:r w:rsidRPr="00485DBF">
              <w:rPr>
                <w:color w:val="747474" w:themeColor="background2" w:themeShade="80"/>
                <w:sz w:val="22"/>
                <w:szCs w:val="22"/>
              </w:rPr>
              <w:t>Team Trainer</w:t>
            </w:r>
            <w:r w:rsidRPr="00172F21">
              <w:rPr>
                <w:sz w:val="22"/>
                <w:szCs w:val="22"/>
              </w:rPr>
              <w:t xml:space="preserve">, </w:t>
            </w:r>
            <w:r w:rsidRPr="00172F21">
              <w:rPr>
                <w:rStyle w:val="SubtleReference"/>
                <w:sz w:val="22"/>
                <w:szCs w:val="22"/>
              </w:rPr>
              <w:t>Target</w:t>
            </w:r>
          </w:p>
          <w:p w14:paraId="7F014D98" w14:textId="77777777" w:rsidR="00BF67FB" w:rsidRPr="00EF3BF4" w:rsidRDefault="00BF67FB" w:rsidP="00BF67FB">
            <w:pPr>
              <w:pStyle w:val="public-draftstyledefault-unorderedlistitem"/>
              <w:numPr>
                <w:ilvl w:val="0"/>
                <w:numId w:val="14"/>
              </w:numPr>
              <w:shd w:val="clear" w:color="auto" w:fill="FFFFFF"/>
              <w:spacing w:before="0" w:beforeAutospacing="0" w:after="75" w:afterAutospacing="0"/>
              <w:ind w:left="900"/>
              <w:rPr>
                <w:rFonts w:ascii="Arial" w:hAnsi="Arial" w:cs="Arial"/>
                <w:color w:val="000000" w:themeColor="text1"/>
                <w:sz w:val="21"/>
                <w:szCs w:val="21"/>
              </w:rPr>
            </w:pPr>
            <w:r w:rsidRPr="00EF3BF4">
              <w:rPr>
                <w:rFonts w:ascii="Arial" w:hAnsi="Arial" w:cs="Arial"/>
                <w:color w:val="000000" w:themeColor="text1"/>
                <w:sz w:val="21"/>
                <w:szCs w:val="21"/>
              </w:rPr>
              <w:t>Fostered positive morale for team during stressful workloads.</w:t>
            </w:r>
          </w:p>
          <w:p w14:paraId="700ABAE0" w14:textId="77777777" w:rsidR="00BF67FB" w:rsidRPr="00EF3BF4" w:rsidRDefault="00BF67FB" w:rsidP="00BF67FB">
            <w:pPr>
              <w:pStyle w:val="public-draftstyledefault-unorderedlistitem"/>
              <w:numPr>
                <w:ilvl w:val="0"/>
                <w:numId w:val="14"/>
              </w:numPr>
              <w:shd w:val="clear" w:color="auto" w:fill="FFFFFF"/>
              <w:spacing w:before="0" w:beforeAutospacing="0" w:after="75" w:afterAutospacing="0"/>
              <w:ind w:left="900"/>
              <w:rPr>
                <w:rFonts w:ascii="Arial" w:hAnsi="Arial" w:cs="Arial"/>
                <w:color w:val="000000" w:themeColor="text1"/>
                <w:sz w:val="21"/>
                <w:szCs w:val="21"/>
              </w:rPr>
            </w:pPr>
            <w:r w:rsidRPr="00EF3BF4">
              <w:rPr>
                <w:rFonts w:ascii="Arial" w:hAnsi="Arial" w:cs="Arial"/>
                <w:color w:val="000000" w:themeColor="text1"/>
                <w:sz w:val="21"/>
                <w:szCs w:val="21"/>
              </w:rPr>
              <w:t>Used hand-held devices and computers to record and monitor inventory levels and completed audits to uncover and address inaccuracies.</w:t>
            </w:r>
          </w:p>
          <w:p w14:paraId="6C12FD8A" w14:textId="103A1123" w:rsidR="001E3120" w:rsidRPr="00EC311A" w:rsidRDefault="00BF67FB" w:rsidP="00BF67FB">
            <w:pPr>
              <w:pStyle w:val="public-draftstyledefault-unorderedlistitem"/>
              <w:numPr>
                <w:ilvl w:val="0"/>
                <w:numId w:val="14"/>
              </w:numPr>
              <w:shd w:val="clear" w:color="auto" w:fill="FFFFFF"/>
              <w:spacing w:before="0" w:beforeAutospacing="0" w:after="75" w:afterAutospacing="0"/>
              <w:ind w:left="900"/>
              <w:rPr>
                <w:rFonts w:ascii="Arial" w:hAnsi="Arial" w:cs="Arial"/>
                <w:color w:val="58585F"/>
                <w:sz w:val="21"/>
                <w:szCs w:val="21"/>
              </w:rPr>
            </w:pPr>
            <w:r w:rsidRPr="00EF3BF4">
              <w:rPr>
                <w:rFonts w:ascii="Arial" w:hAnsi="Arial" w:cs="Arial"/>
                <w:color w:val="000000" w:themeColor="text1"/>
                <w:sz w:val="21"/>
                <w:szCs w:val="21"/>
                <w:shd w:val="clear" w:color="auto" w:fill="FFFFFF"/>
              </w:rPr>
              <w:t>Mentored junior employees to improve performance and customer service.</w:t>
            </w:r>
            <w:r w:rsidR="00EC311A" w:rsidRPr="00EF3BF4">
              <w:rPr>
                <w:rFonts w:ascii="Arial" w:hAnsi="Arial" w:cs="Arial"/>
                <w:color w:val="000000" w:themeColor="text1"/>
                <w:sz w:val="21"/>
                <w:szCs w:val="21"/>
                <w:shd w:val="clear" w:color="auto" w:fill="FFFFFF"/>
              </w:rPr>
              <w:t xml:space="preserve"> </w:t>
            </w:r>
            <w:r w:rsidRPr="00EF3BF4">
              <w:rPr>
                <w:rFonts w:ascii="Arial" w:hAnsi="Arial" w:cs="Arial"/>
                <w:color w:val="000000" w:themeColor="text1"/>
                <w:sz w:val="21"/>
                <w:szCs w:val="21"/>
                <w:shd w:val="clear" w:color="auto" w:fill="FFFFFF"/>
              </w:rPr>
              <w:t>Delivered feedback to decision-makers regarding employee performance and training needs</w:t>
            </w:r>
            <w:r w:rsidRPr="00EC311A">
              <w:rPr>
                <w:rFonts w:ascii="Arial" w:hAnsi="Arial" w:cs="Arial"/>
                <w:color w:val="58585F"/>
                <w:sz w:val="21"/>
                <w:szCs w:val="21"/>
                <w:shd w:val="clear" w:color="auto" w:fill="FFFFFF"/>
              </w:rPr>
              <w:t>.</w:t>
            </w:r>
          </w:p>
        </w:tc>
      </w:tr>
      <w:tr w:rsidR="00F61DF9" w:rsidRPr="00CF1A49" w14:paraId="76647FC1" w14:textId="77777777" w:rsidTr="0059233C">
        <w:trPr>
          <w:trHeight w:val="476"/>
        </w:trPr>
        <w:tc>
          <w:tcPr>
            <w:tcW w:w="9465" w:type="dxa"/>
            <w:tcMar>
              <w:top w:w="216" w:type="dxa"/>
            </w:tcMar>
          </w:tcPr>
          <w:p w14:paraId="64B80526" w14:textId="018B2C99" w:rsidR="00855D2A" w:rsidRPr="00CF1A49" w:rsidRDefault="00855D2A" w:rsidP="00855D2A">
            <w:pPr>
              <w:pStyle w:val="Heading3"/>
              <w:contextualSpacing w:val="0"/>
              <w:outlineLvl w:val="2"/>
            </w:pPr>
            <w:r>
              <w:t>Jan 201</w:t>
            </w:r>
            <w:r w:rsidR="00FB2D73">
              <w:t>7</w:t>
            </w:r>
            <w:r w:rsidRPr="00CF1A49">
              <w:t xml:space="preserve"> – </w:t>
            </w:r>
            <w:r>
              <w:t>oct 201</w:t>
            </w:r>
            <w:r w:rsidR="00FB2D73">
              <w:t>7</w:t>
            </w:r>
          </w:p>
          <w:p w14:paraId="63E2D8DB" w14:textId="77777777" w:rsidR="0030313F" w:rsidRPr="00172F21" w:rsidRDefault="0030313F" w:rsidP="0030313F">
            <w:pPr>
              <w:pStyle w:val="Heading2"/>
              <w:contextualSpacing w:val="0"/>
              <w:outlineLvl w:val="1"/>
              <w:rPr>
                <w:sz w:val="22"/>
                <w:szCs w:val="22"/>
              </w:rPr>
            </w:pPr>
            <w:r w:rsidRPr="00485DBF">
              <w:rPr>
                <w:color w:val="747474" w:themeColor="background2" w:themeShade="80"/>
                <w:sz w:val="22"/>
                <w:szCs w:val="22"/>
              </w:rPr>
              <w:t>Lot attendant</w:t>
            </w:r>
            <w:r w:rsidRPr="00172F21">
              <w:rPr>
                <w:sz w:val="22"/>
                <w:szCs w:val="22"/>
              </w:rPr>
              <w:t xml:space="preserve">, </w:t>
            </w:r>
            <w:r w:rsidRPr="00172F21">
              <w:rPr>
                <w:rStyle w:val="SubtleReference"/>
                <w:sz w:val="22"/>
                <w:szCs w:val="22"/>
              </w:rPr>
              <w:t>Thompson Automotive</w:t>
            </w:r>
          </w:p>
          <w:p w14:paraId="6E486BE5" w14:textId="2DF695B8" w:rsidR="00575CA6" w:rsidRPr="00EF3BF4" w:rsidRDefault="00575CA6" w:rsidP="00575CA6">
            <w:pPr>
              <w:pStyle w:val="public-draftstyledefault-unorderedlistitem"/>
              <w:numPr>
                <w:ilvl w:val="0"/>
                <w:numId w:val="15"/>
              </w:numPr>
              <w:shd w:val="clear" w:color="auto" w:fill="FFFFFF"/>
              <w:spacing w:before="0" w:beforeAutospacing="0" w:after="75" w:afterAutospacing="0"/>
              <w:rPr>
                <w:rFonts w:ascii="Arial" w:hAnsi="Arial" w:cs="Arial"/>
                <w:color w:val="000000" w:themeColor="text1"/>
                <w:sz w:val="21"/>
                <w:szCs w:val="21"/>
              </w:rPr>
            </w:pPr>
            <w:bookmarkStart w:id="0" w:name="_GoBack"/>
            <w:r w:rsidRPr="00EF3BF4">
              <w:rPr>
                <w:rFonts w:ascii="Arial" w:hAnsi="Arial" w:cs="Arial"/>
                <w:color w:val="000000" w:themeColor="text1"/>
                <w:sz w:val="21"/>
                <w:szCs w:val="21"/>
              </w:rPr>
              <w:t>Kept facilities clean, neat and organized always to give areas professional and fresh appeal.</w:t>
            </w:r>
          </w:p>
          <w:p w14:paraId="5C186136" w14:textId="0DA60014" w:rsidR="00575CA6" w:rsidRPr="00EF3BF4" w:rsidRDefault="00575CA6" w:rsidP="00575CA6">
            <w:pPr>
              <w:pStyle w:val="public-draftstyledefault-unorderedlistitem"/>
              <w:numPr>
                <w:ilvl w:val="0"/>
                <w:numId w:val="15"/>
              </w:numPr>
              <w:shd w:val="clear" w:color="auto" w:fill="FFFFFF"/>
              <w:spacing w:before="0" w:beforeAutospacing="0" w:after="75" w:afterAutospacing="0"/>
              <w:rPr>
                <w:rFonts w:ascii="Arial" w:hAnsi="Arial" w:cs="Arial"/>
                <w:color w:val="000000" w:themeColor="text1"/>
                <w:sz w:val="21"/>
                <w:szCs w:val="21"/>
              </w:rPr>
            </w:pPr>
            <w:r w:rsidRPr="00EF3BF4">
              <w:rPr>
                <w:rFonts w:ascii="Arial" w:hAnsi="Arial" w:cs="Arial"/>
                <w:color w:val="000000" w:themeColor="text1"/>
                <w:sz w:val="21"/>
                <w:szCs w:val="21"/>
              </w:rPr>
              <w:t>Washed cars and trucks daily for Hyundai/Mazda auto dealership.</w:t>
            </w:r>
          </w:p>
          <w:p w14:paraId="13F69951" w14:textId="47AA1E3B" w:rsidR="00F61DF9" w:rsidRPr="00575CA6" w:rsidRDefault="00575CA6" w:rsidP="00575CA6">
            <w:pPr>
              <w:pStyle w:val="public-draftstyledefault-unorderedlistitem"/>
              <w:numPr>
                <w:ilvl w:val="0"/>
                <w:numId w:val="15"/>
              </w:numPr>
              <w:shd w:val="clear" w:color="auto" w:fill="FFFFFF"/>
              <w:spacing w:before="0" w:beforeAutospacing="0" w:after="75" w:afterAutospacing="0"/>
              <w:rPr>
                <w:rFonts w:ascii="Arial" w:hAnsi="Arial" w:cs="Arial"/>
                <w:color w:val="58585F"/>
                <w:sz w:val="21"/>
                <w:szCs w:val="21"/>
              </w:rPr>
            </w:pPr>
            <w:r w:rsidRPr="00EF3BF4">
              <w:rPr>
                <w:rFonts w:ascii="Arial" w:hAnsi="Arial" w:cs="Arial"/>
                <w:color w:val="000000" w:themeColor="text1"/>
                <w:sz w:val="21"/>
                <w:szCs w:val="21"/>
              </w:rPr>
              <w:t>Transported Vehicles to other dealerships and customer locations promptly and safely.</w:t>
            </w:r>
            <w:bookmarkEnd w:id="0"/>
          </w:p>
        </w:tc>
      </w:tr>
    </w:tbl>
    <w:sdt>
      <w:sdtPr>
        <w:alias w:val="Education:"/>
        <w:tag w:val="Education:"/>
        <w:id w:val="-1908763273"/>
        <w:placeholder>
          <w:docPart w:val="CE0E8C305D664BEDA2954B1DD21BB800"/>
        </w:placeholder>
        <w:temporary/>
        <w:showingPlcHdr/>
        <w15:appearance w15:val="hidden"/>
      </w:sdtPr>
      <w:sdtEndPr/>
      <w:sdtContent>
        <w:p w14:paraId="08860C52" w14:textId="77777777" w:rsidR="00DA59AA" w:rsidRPr="00CF1A49" w:rsidRDefault="00DA59AA" w:rsidP="0097790C">
          <w:pPr>
            <w:pStyle w:val="Heading1"/>
          </w:pPr>
          <w:r w:rsidRPr="00F90630">
            <w:rPr>
              <w:sz w:val="24"/>
              <w:szCs w:val="24"/>
            </w:rPr>
            <w:t>Education</w:t>
          </w:r>
        </w:p>
      </w:sdtContent>
    </w:sdt>
    <w:tbl>
      <w:tblPr>
        <w:tblStyle w:val="TableGrid"/>
        <w:tblW w:w="508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486"/>
      </w:tblGrid>
      <w:tr w:rsidR="001D0BF1" w:rsidRPr="00CF1A49" w14:paraId="2ABB1045" w14:textId="77777777" w:rsidTr="000C56BA">
        <w:trPr>
          <w:trHeight w:val="292"/>
        </w:trPr>
        <w:tc>
          <w:tcPr>
            <w:tcW w:w="9487" w:type="dxa"/>
          </w:tcPr>
          <w:p w14:paraId="76878508" w14:textId="757650BA" w:rsidR="00412505" w:rsidRPr="00CF1A49" w:rsidRDefault="00704430" w:rsidP="00412505">
            <w:pPr>
              <w:pStyle w:val="Heading3"/>
              <w:contextualSpacing w:val="0"/>
              <w:outlineLvl w:val="2"/>
            </w:pPr>
            <w:r>
              <w:t>Dec</w:t>
            </w:r>
            <w:r w:rsidR="00412505" w:rsidRPr="00CF1A49">
              <w:t xml:space="preserve"> </w:t>
            </w:r>
            <w:r w:rsidR="00412505">
              <w:t>2019</w:t>
            </w:r>
          </w:p>
          <w:p w14:paraId="76CF0F3A" w14:textId="2FF666E1" w:rsidR="00064FBF" w:rsidRPr="00CF1A49" w:rsidRDefault="00064FBF" w:rsidP="00064FBF">
            <w:pPr>
              <w:pStyle w:val="Heading2"/>
              <w:contextualSpacing w:val="0"/>
              <w:outlineLvl w:val="1"/>
            </w:pPr>
            <w:r w:rsidRPr="00485DBF">
              <w:rPr>
                <w:color w:val="747474" w:themeColor="background2" w:themeShade="80"/>
              </w:rPr>
              <w:t>Associates of applied s</w:t>
            </w:r>
            <w:r w:rsidR="00850342">
              <w:rPr>
                <w:color w:val="747474" w:themeColor="background2" w:themeShade="80"/>
              </w:rPr>
              <w:t>c</w:t>
            </w:r>
            <w:r w:rsidRPr="00485DBF">
              <w:rPr>
                <w:color w:val="747474" w:themeColor="background2" w:themeShade="80"/>
              </w:rPr>
              <w:t>ience Information TEchnology</w:t>
            </w:r>
            <w:r w:rsidRPr="00CF1A49">
              <w:t xml:space="preserve">, </w:t>
            </w:r>
            <w:r>
              <w:rPr>
                <w:rStyle w:val="SubtleReference"/>
              </w:rPr>
              <w:t>CCBC Essex</w:t>
            </w:r>
          </w:p>
          <w:p w14:paraId="12DFB1F7" w14:textId="5C3D2FA2" w:rsidR="000C56BA" w:rsidRPr="000C56BA" w:rsidRDefault="002177DD" w:rsidP="007538DC">
            <w:pPr>
              <w:contextualSpacing w:val="0"/>
              <w:rPr>
                <w:color w:val="000000" w:themeColor="text1"/>
              </w:rPr>
            </w:pPr>
            <w:r w:rsidRPr="00EF3BF4">
              <w:rPr>
                <w:color w:val="000000" w:themeColor="text1"/>
              </w:rPr>
              <w:t>A focus on programming and web development with best practices. Multiple classes working with a variety of languages and technologies</w:t>
            </w:r>
            <w:r w:rsidR="000C56BA">
              <w:rPr>
                <w:color w:val="000000" w:themeColor="text1"/>
              </w:rPr>
              <w:t>.</w:t>
            </w:r>
          </w:p>
        </w:tc>
      </w:tr>
    </w:tbl>
    <w:tbl>
      <w:tblPr>
        <w:tblStyle w:val="TableGrid"/>
        <w:tblpPr w:leftFromText="180" w:rightFromText="180" w:vertAnchor="text" w:horzAnchor="margin" w:tblpY="82"/>
        <w:tblOverlap w:val="never"/>
        <w:tblW w:w="1265" w:type="dxa"/>
        <w:tblCellMar>
          <w:left w:w="0" w:type="dxa"/>
          <w:right w:w="0" w:type="dxa"/>
        </w:tblCellMar>
        <w:tblLook w:val="04A0" w:firstRow="1" w:lastRow="0" w:firstColumn="1" w:lastColumn="0" w:noHBand="0" w:noVBand="1"/>
        <w:tblDescription w:val="Education layout table"/>
      </w:tblPr>
      <w:tblGrid>
        <w:gridCol w:w="1265"/>
      </w:tblGrid>
      <w:tr w:rsidR="00021FE1" w:rsidRPr="00553BE1" w14:paraId="0568B163" w14:textId="77777777" w:rsidTr="001432AC">
        <w:trPr>
          <w:trHeight w:val="46"/>
        </w:trPr>
        <w:tc>
          <w:tcPr>
            <w:tcW w:w="1265" w:type="dxa"/>
          </w:tcPr>
          <w:p w14:paraId="3A8C83DD" w14:textId="6FB1C4B2" w:rsidR="00021FE1" w:rsidRPr="00133217" w:rsidRDefault="00746BA3" w:rsidP="00021FE1">
            <w:pPr>
              <w:pStyle w:val="Heading1"/>
              <w:outlineLvl w:val="0"/>
              <w:rPr>
                <w:rFonts w:asciiTheme="minorHAnsi" w:eastAsiaTheme="minorHAnsi" w:hAnsiTheme="minorHAnsi" w:cstheme="minorBidi"/>
                <w:b w:val="0"/>
                <w:caps w:val="0"/>
                <w:color w:val="595959" w:themeColor="text1" w:themeTint="A6"/>
                <w:sz w:val="22"/>
                <w:szCs w:val="22"/>
              </w:rPr>
            </w:pPr>
            <w:sdt>
              <w:sdtPr>
                <w:alias w:val="Skills:"/>
                <w:tag w:val="Skills:"/>
                <w:id w:val="-1392877668"/>
                <w:placeholder>
                  <w:docPart w:val="9A5C16E131714B43A5B6E933CF276E89"/>
                </w:placeholder>
                <w:temporary/>
                <w:showingPlcHdr/>
                <w15:appearance w15:val="hidden"/>
              </w:sdtPr>
              <w:sdtEndPr/>
              <w:sdtContent>
                <w:r w:rsidR="00021FE1" w:rsidRPr="00CF1A49">
                  <w:t>Skills</w:t>
                </w:r>
              </w:sdtContent>
            </w:sdt>
          </w:p>
        </w:tc>
      </w:tr>
    </w:tbl>
    <w:tbl>
      <w:tblPr>
        <w:tblStyle w:val="TableGrid"/>
        <w:tblpPr w:leftFromText="180" w:rightFromText="180" w:vertAnchor="text" w:horzAnchor="margin" w:tblpY="938"/>
        <w:tblOverlap w:val="never"/>
        <w:tblW w:w="10636" w:type="dxa"/>
        <w:tblCellMar>
          <w:left w:w="0" w:type="dxa"/>
          <w:right w:w="0" w:type="dxa"/>
        </w:tblCellMar>
        <w:tblLook w:val="04A0" w:firstRow="1" w:lastRow="0" w:firstColumn="1" w:lastColumn="0" w:noHBand="0" w:noVBand="1"/>
        <w:tblDescription w:val="Education layout table"/>
      </w:tblPr>
      <w:tblGrid>
        <w:gridCol w:w="1213"/>
        <w:gridCol w:w="932"/>
        <w:gridCol w:w="1715"/>
        <w:gridCol w:w="1181"/>
        <w:gridCol w:w="1631"/>
        <w:gridCol w:w="1391"/>
        <w:gridCol w:w="2053"/>
        <w:gridCol w:w="520"/>
      </w:tblGrid>
      <w:tr w:rsidR="00EF3BF4" w:rsidRPr="00EF3BF4" w14:paraId="13494C8B" w14:textId="77777777" w:rsidTr="009E5240">
        <w:trPr>
          <w:trHeight w:val="360"/>
        </w:trPr>
        <w:tc>
          <w:tcPr>
            <w:tcW w:w="1213" w:type="dxa"/>
          </w:tcPr>
          <w:p w14:paraId="0FDE03B0" w14:textId="77777777" w:rsidR="00531F04" w:rsidRPr="00EF3BF4" w:rsidRDefault="00531F04" w:rsidP="00531F04">
            <w:pPr>
              <w:pStyle w:val="ListBullet"/>
              <w:rPr>
                <w:color w:val="000000" w:themeColor="text1"/>
              </w:rPr>
            </w:pPr>
            <w:r w:rsidRPr="00EF3BF4">
              <w:rPr>
                <w:color w:val="000000" w:themeColor="text1"/>
              </w:rPr>
              <w:t>HTML</w:t>
            </w:r>
          </w:p>
        </w:tc>
        <w:tc>
          <w:tcPr>
            <w:tcW w:w="932" w:type="dxa"/>
          </w:tcPr>
          <w:p w14:paraId="613A6413" w14:textId="77777777" w:rsidR="00531F04" w:rsidRPr="00EF3BF4" w:rsidRDefault="00531F04" w:rsidP="00531F04">
            <w:pPr>
              <w:pStyle w:val="ListBullet"/>
              <w:rPr>
                <w:color w:val="000000" w:themeColor="text1"/>
              </w:rPr>
            </w:pPr>
            <w:r w:rsidRPr="00EF3BF4">
              <w:rPr>
                <w:color w:val="000000" w:themeColor="text1"/>
              </w:rPr>
              <w:t>CSS</w:t>
            </w:r>
          </w:p>
        </w:tc>
        <w:tc>
          <w:tcPr>
            <w:tcW w:w="1715" w:type="dxa"/>
          </w:tcPr>
          <w:p w14:paraId="52AABC0F" w14:textId="77777777" w:rsidR="00531F04" w:rsidRPr="00EF3BF4" w:rsidRDefault="00531F04" w:rsidP="00531F04">
            <w:pPr>
              <w:pStyle w:val="ListBullet"/>
              <w:rPr>
                <w:color w:val="000000" w:themeColor="text1"/>
              </w:rPr>
            </w:pPr>
            <w:r w:rsidRPr="00EF3BF4">
              <w:rPr>
                <w:color w:val="000000" w:themeColor="text1"/>
              </w:rPr>
              <w:t>JavaScript</w:t>
            </w:r>
          </w:p>
        </w:tc>
        <w:tc>
          <w:tcPr>
            <w:tcW w:w="1181" w:type="dxa"/>
          </w:tcPr>
          <w:p w14:paraId="64E1A80A" w14:textId="77777777" w:rsidR="00531F04" w:rsidRPr="00EF3BF4" w:rsidRDefault="00531F04" w:rsidP="00531F04">
            <w:pPr>
              <w:pStyle w:val="ListBullet"/>
              <w:contextualSpacing w:val="0"/>
              <w:rPr>
                <w:color w:val="000000" w:themeColor="text1"/>
              </w:rPr>
            </w:pPr>
            <w:r w:rsidRPr="00EF3BF4">
              <w:rPr>
                <w:color w:val="000000" w:themeColor="text1"/>
              </w:rPr>
              <w:t>React</w:t>
            </w:r>
          </w:p>
          <w:p w14:paraId="3FF8625F" w14:textId="77777777" w:rsidR="00531F04" w:rsidRPr="00EF3BF4" w:rsidRDefault="00531F04" w:rsidP="00531F04">
            <w:pPr>
              <w:pStyle w:val="ListBullet"/>
              <w:numPr>
                <w:ilvl w:val="0"/>
                <w:numId w:val="0"/>
              </w:numPr>
              <w:rPr>
                <w:color w:val="000000" w:themeColor="text1"/>
              </w:rPr>
            </w:pPr>
          </w:p>
        </w:tc>
        <w:tc>
          <w:tcPr>
            <w:tcW w:w="1631" w:type="dxa"/>
          </w:tcPr>
          <w:p w14:paraId="31636091" w14:textId="77777777" w:rsidR="00531F04" w:rsidRPr="00EF3BF4" w:rsidRDefault="00531F04" w:rsidP="00531F04">
            <w:pPr>
              <w:pStyle w:val="ListBullet"/>
              <w:rPr>
                <w:color w:val="000000" w:themeColor="text1"/>
              </w:rPr>
            </w:pPr>
            <w:r w:rsidRPr="00EF3BF4">
              <w:rPr>
                <w:color w:val="000000" w:themeColor="text1"/>
              </w:rPr>
              <w:t>Scss/Sass</w:t>
            </w:r>
          </w:p>
        </w:tc>
        <w:tc>
          <w:tcPr>
            <w:tcW w:w="1391" w:type="dxa"/>
          </w:tcPr>
          <w:p w14:paraId="5C7DA9E9" w14:textId="77777777" w:rsidR="00531F04" w:rsidRPr="00EF3BF4" w:rsidRDefault="00531F04" w:rsidP="00531F04">
            <w:pPr>
              <w:pStyle w:val="ListBullet"/>
              <w:rPr>
                <w:color w:val="000000" w:themeColor="text1"/>
              </w:rPr>
            </w:pPr>
            <w:r w:rsidRPr="00EF3BF4">
              <w:rPr>
                <w:color w:val="000000" w:themeColor="text1"/>
              </w:rPr>
              <w:t>Git</w:t>
            </w:r>
          </w:p>
        </w:tc>
        <w:tc>
          <w:tcPr>
            <w:tcW w:w="2053" w:type="dxa"/>
          </w:tcPr>
          <w:p w14:paraId="0F1CDEEB" w14:textId="77777777" w:rsidR="00531F04" w:rsidRPr="00EF3BF4" w:rsidRDefault="00531F04" w:rsidP="00531F04">
            <w:pPr>
              <w:pStyle w:val="ListBullet"/>
              <w:contextualSpacing w:val="0"/>
              <w:rPr>
                <w:color w:val="000000" w:themeColor="text1"/>
              </w:rPr>
            </w:pPr>
            <w:r w:rsidRPr="00EF3BF4">
              <w:rPr>
                <w:color w:val="000000" w:themeColor="text1"/>
              </w:rPr>
              <w:t>Web Design</w:t>
            </w:r>
          </w:p>
          <w:p w14:paraId="61A09E68" w14:textId="77777777" w:rsidR="00531F04" w:rsidRPr="00EF3BF4" w:rsidRDefault="00531F04" w:rsidP="00531F04">
            <w:pPr>
              <w:pStyle w:val="ListBullet"/>
              <w:numPr>
                <w:ilvl w:val="0"/>
                <w:numId w:val="0"/>
              </w:numPr>
              <w:ind w:left="360"/>
              <w:rPr>
                <w:color w:val="000000" w:themeColor="text1"/>
              </w:rPr>
            </w:pPr>
          </w:p>
        </w:tc>
        <w:tc>
          <w:tcPr>
            <w:tcW w:w="520" w:type="dxa"/>
            <w:tcMar>
              <w:left w:w="360" w:type="dxa"/>
            </w:tcMar>
          </w:tcPr>
          <w:p w14:paraId="69E9EF18" w14:textId="77777777" w:rsidR="00531F04" w:rsidRPr="00EF3BF4" w:rsidRDefault="00531F04" w:rsidP="00531F04">
            <w:pPr>
              <w:pStyle w:val="ListBullet"/>
              <w:numPr>
                <w:ilvl w:val="0"/>
                <w:numId w:val="0"/>
              </w:numPr>
              <w:contextualSpacing w:val="0"/>
              <w:rPr>
                <w:color w:val="000000" w:themeColor="text1"/>
              </w:rPr>
            </w:pPr>
          </w:p>
          <w:p w14:paraId="4E865A76" w14:textId="77777777" w:rsidR="00531F04" w:rsidRPr="00EF3BF4" w:rsidRDefault="00531F04" w:rsidP="00531F04">
            <w:pPr>
              <w:pStyle w:val="ListBullet"/>
              <w:numPr>
                <w:ilvl w:val="0"/>
                <w:numId w:val="0"/>
              </w:numPr>
              <w:ind w:left="360"/>
              <w:contextualSpacing w:val="0"/>
              <w:rPr>
                <w:color w:val="000000" w:themeColor="text1"/>
              </w:rPr>
            </w:pPr>
          </w:p>
        </w:tc>
      </w:tr>
    </w:tbl>
    <w:p w14:paraId="1CEEB9E2" w14:textId="61536077" w:rsidR="00486277" w:rsidRPr="00EF3BF4" w:rsidRDefault="00486277" w:rsidP="001432AC">
      <w:pPr>
        <w:pStyle w:val="Heading1"/>
        <w:ind w:firstLine="720"/>
        <w:rPr>
          <w:color w:val="000000" w:themeColor="text1"/>
        </w:rPr>
      </w:pPr>
    </w:p>
    <w:p w14:paraId="3DA1E178" w14:textId="3C95C4B7" w:rsidR="00F90630" w:rsidRDefault="00F90630" w:rsidP="00F90630">
      <w:pPr>
        <w:pStyle w:val="Heading1"/>
        <w:rPr>
          <w:rFonts w:asciiTheme="minorHAnsi" w:eastAsiaTheme="minorHAnsi" w:hAnsiTheme="minorHAnsi" w:cstheme="minorBidi"/>
          <w:b w:val="0"/>
          <w:caps w:val="0"/>
          <w:color w:val="595959" w:themeColor="text1" w:themeTint="A6"/>
          <w:sz w:val="22"/>
          <w:szCs w:val="22"/>
        </w:rPr>
      </w:pPr>
      <w:r>
        <w:t>Notable Projects</w:t>
      </w:r>
    </w:p>
    <w:tbl>
      <w:tblPr>
        <w:tblStyle w:val="TableGrid"/>
        <w:tblpPr w:leftFromText="180" w:rightFromText="180" w:vertAnchor="text" w:horzAnchor="margin" w:tblpY="92"/>
        <w:tblW w:w="5326" w:type="pct"/>
        <w:tblCellMar>
          <w:left w:w="0" w:type="dxa"/>
          <w:right w:w="0" w:type="dxa"/>
        </w:tblCellMar>
        <w:tblLook w:val="04A0" w:firstRow="1" w:lastRow="0" w:firstColumn="1" w:lastColumn="0" w:noHBand="0" w:noVBand="1"/>
        <w:tblDescription w:val="Skills layout table"/>
      </w:tblPr>
      <w:tblGrid>
        <w:gridCol w:w="9558"/>
        <w:gridCol w:w="412"/>
      </w:tblGrid>
      <w:tr w:rsidR="00ED154A" w:rsidRPr="006E1507" w14:paraId="57002E1E" w14:textId="77777777" w:rsidTr="001432AC">
        <w:trPr>
          <w:trHeight w:val="824"/>
        </w:trPr>
        <w:tc>
          <w:tcPr>
            <w:tcW w:w="9558" w:type="dxa"/>
          </w:tcPr>
          <w:p w14:paraId="38C2280A" w14:textId="77777777" w:rsidR="00ED154A" w:rsidRDefault="00ED154A" w:rsidP="001432AC">
            <w:pPr>
              <w:pStyle w:val="ListBullet"/>
              <w:numPr>
                <w:ilvl w:val="0"/>
                <w:numId w:val="0"/>
              </w:numPr>
              <w:contextualSpacing w:val="0"/>
              <w:rPr>
                <w:b/>
                <w:bCs/>
                <w:color w:val="747474" w:themeColor="background2" w:themeShade="80"/>
                <w:sz w:val="26"/>
                <w:szCs w:val="26"/>
              </w:rPr>
            </w:pPr>
            <w:r w:rsidRPr="00486AEF">
              <w:rPr>
                <w:b/>
                <w:bCs/>
                <w:color w:val="747474" w:themeColor="background2" w:themeShade="80"/>
                <w:sz w:val="26"/>
                <w:szCs w:val="26"/>
              </w:rPr>
              <w:t>PokéTeam</w:t>
            </w:r>
            <w:r w:rsidR="00485DBF" w:rsidRPr="00486AEF">
              <w:rPr>
                <w:b/>
                <w:bCs/>
                <w:color w:val="747474" w:themeColor="background2" w:themeShade="80"/>
                <w:sz w:val="26"/>
                <w:szCs w:val="26"/>
              </w:rPr>
              <w:t xml:space="preserve"> </w:t>
            </w:r>
          </w:p>
          <w:p w14:paraId="28F8956B" w14:textId="77777777" w:rsidR="00371D4D" w:rsidRDefault="00486AEF" w:rsidP="001432AC">
            <w:pPr>
              <w:pStyle w:val="ListBullet"/>
              <w:numPr>
                <w:ilvl w:val="0"/>
                <w:numId w:val="0"/>
              </w:numPr>
              <w:contextualSpacing w:val="0"/>
            </w:pPr>
            <w:r>
              <w:rPr>
                <w:b/>
                <w:bCs/>
                <w:sz w:val="26"/>
                <w:szCs w:val="26"/>
              </w:rPr>
              <w:t xml:space="preserve">    </w:t>
            </w:r>
            <w:r>
              <w:rPr>
                <w:color w:val="000000" w:themeColor="text1"/>
                <w:sz w:val="24"/>
                <w:szCs w:val="24"/>
              </w:rPr>
              <w:t>A simple web app that uses the Pok</w:t>
            </w:r>
            <w:r w:rsidRPr="00486AEF">
              <w:rPr>
                <w:color w:val="000000" w:themeColor="text1"/>
                <w:sz w:val="24"/>
                <w:szCs w:val="24"/>
              </w:rPr>
              <w:t>é</w:t>
            </w:r>
            <w:r>
              <w:rPr>
                <w:color w:val="000000" w:themeColor="text1"/>
                <w:sz w:val="24"/>
                <w:szCs w:val="24"/>
              </w:rPr>
              <w:t>Api to pull data for Pokémon,</w:t>
            </w:r>
            <w:r w:rsidR="00B41804">
              <w:rPr>
                <w:color w:val="000000" w:themeColor="text1"/>
                <w:sz w:val="24"/>
                <w:szCs w:val="24"/>
              </w:rPr>
              <w:t xml:space="preserve"> </w:t>
            </w:r>
            <w:r w:rsidR="002A2F18">
              <w:rPr>
                <w:color w:val="000000" w:themeColor="text1"/>
                <w:sz w:val="24"/>
                <w:szCs w:val="24"/>
              </w:rPr>
              <w:t>their picture</w:t>
            </w:r>
            <w:r>
              <w:rPr>
                <w:color w:val="000000" w:themeColor="text1"/>
                <w:sz w:val="24"/>
                <w:szCs w:val="24"/>
              </w:rPr>
              <w:t xml:space="preserve">, </w:t>
            </w:r>
            <w:r w:rsidR="004009C4">
              <w:rPr>
                <w:color w:val="000000" w:themeColor="text1"/>
                <w:sz w:val="24"/>
                <w:szCs w:val="24"/>
              </w:rPr>
              <w:t xml:space="preserve">name, </w:t>
            </w:r>
            <w:r w:rsidR="00D909BD">
              <w:rPr>
                <w:color w:val="000000" w:themeColor="text1"/>
                <w:sz w:val="24"/>
                <w:szCs w:val="24"/>
              </w:rPr>
              <w:t>etc.</w:t>
            </w:r>
            <w:r w:rsidR="004009C4">
              <w:rPr>
                <w:color w:val="000000" w:themeColor="text1"/>
                <w:sz w:val="24"/>
                <w:szCs w:val="24"/>
              </w:rPr>
              <w:t xml:space="preserve"> </w:t>
            </w:r>
            <w:r w:rsidR="00995BD1">
              <w:rPr>
                <w:color w:val="000000" w:themeColor="text1"/>
                <w:sz w:val="24"/>
                <w:szCs w:val="24"/>
              </w:rPr>
              <w:t xml:space="preserve">Helped me learn the basics of using </w:t>
            </w:r>
            <w:r w:rsidR="00027D9D">
              <w:rPr>
                <w:color w:val="000000" w:themeColor="text1"/>
                <w:sz w:val="24"/>
                <w:szCs w:val="24"/>
              </w:rPr>
              <w:t xml:space="preserve">an </w:t>
            </w:r>
            <w:r w:rsidR="00995BD1">
              <w:rPr>
                <w:color w:val="000000" w:themeColor="text1"/>
                <w:sz w:val="24"/>
                <w:szCs w:val="24"/>
              </w:rPr>
              <w:t>API</w:t>
            </w:r>
            <w:r w:rsidR="005732FB">
              <w:rPr>
                <w:color w:val="000000" w:themeColor="text1"/>
                <w:sz w:val="24"/>
                <w:szCs w:val="24"/>
              </w:rPr>
              <w:t>.</w:t>
            </w:r>
            <w:r w:rsidR="00995BD1">
              <w:rPr>
                <w:color w:val="000000" w:themeColor="text1"/>
                <w:sz w:val="24"/>
                <w:szCs w:val="24"/>
              </w:rPr>
              <w:t xml:space="preserve"> </w:t>
            </w:r>
            <w:r w:rsidR="00A70A92">
              <w:rPr>
                <w:color w:val="000000" w:themeColor="text1"/>
                <w:sz w:val="24"/>
                <w:szCs w:val="24"/>
              </w:rPr>
              <w:t>HTML</w:t>
            </w:r>
            <w:r w:rsidR="001D512B">
              <w:rPr>
                <w:color w:val="000000" w:themeColor="text1"/>
                <w:sz w:val="24"/>
                <w:szCs w:val="24"/>
              </w:rPr>
              <w:t>,</w:t>
            </w:r>
            <w:r w:rsidR="00A70A92">
              <w:rPr>
                <w:color w:val="000000" w:themeColor="text1"/>
                <w:sz w:val="24"/>
                <w:szCs w:val="24"/>
              </w:rPr>
              <w:t xml:space="preserve"> CSS</w:t>
            </w:r>
            <w:r w:rsidR="001D512B">
              <w:rPr>
                <w:color w:val="000000" w:themeColor="text1"/>
                <w:sz w:val="24"/>
                <w:szCs w:val="24"/>
              </w:rPr>
              <w:t>,</w:t>
            </w:r>
            <w:r w:rsidR="00A70A92">
              <w:rPr>
                <w:color w:val="000000" w:themeColor="text1"/>
                <w:sz w:val="24"/>
                <w:szCs w:val="24"/>
              </w:rPr>
              <w:t xml:space="preserve"> JavaScript.</w:t>
            </w:r>
            <w:r w:rsidR="009E5240">
              <w:rPr>
                <w:color w:val="000000" w:themeColor="text1"/>
                <w:sz w:val="24"/>
                <w:szCs w:val="24"/>
              </w:rPr>
              <w:t xml:space="preserve"> </w:t>
            </w:r>
            <w:r w:rsidR="009E5240">
              <w:t xml:space="preserve"> </w:t>
            </w:r>
          </w:p>
          <w:p w14:paraId="6EE1FF22" w14:textId="7A1B830D" w:rsidR="00486AEF" w:rsidRDefault="00746BA3" w:rsidP="001432AC">
            <w:pPr>
              <w:pStyle w:val="ListBullet"/>
              <w:numPr>
                <w:ilvl w:val="0"/>
                <w:numId w:val="0"/>
              </w:numPr>
              <w:contextualSpacing w:val="0"/>
              <w:rPr>
                <w:color w:val="000000" w:themeColor="text1"/>
                <w:sz w:val="24"/>
                <w:szCs w:val="24"/>
              </w:rPr>
            </w:pPr>
            <w:hyperlink r:id="rId11" w:history="1">
              <w:r w:rsidR="001432AC" w:rsidRPr="00C05359">
                <w:rPr>
                  <w:rStyle w:val="Hyperlink"/>
                  <w:sz w:val="24"/>
                  <w:szCs w:val="24"/>
                </w:rPr>
                <w:t>https://pokemon-team-builder-brandon.herokuapp.com/</w:t>
              </w:r>
            </w:hyperlink>
          </w:p>
          <w:p w14:paraId="62EA1B9F" w14:textId="77777777" w:rsidR="004C7C65" w:rsidRDefault="004C7C65" w:rsidP="001432AC">
            <w:pPr>
              <w:pStyle w:val="ListBullet"/>
              <w:numPr>
                <w:ilvl w:val="0"/>
                <w:numId w:val="0"/>
              </w:numPr>
              <w:contextualSpacing w:val="0"/>
              <w:rPr>
                <w:color w:val="000000" w:themeColor="text1"/>
                <w:sz w:val="24"/>
                <w:szCs w:val="24"/>
              </w:rPr>
            </w:pPr>
          </w:p>
          <w:p w14:paraId="6F05B69B" w14:textId="0AC60A55" w:rsidR="00B41804" w:rsidRDefault="00B41804" w:rsidP="001432AC">
            <w:pPr>
              <w:pStyle w:val="ListBullet"/>
              <w:numPr>
                <w:ilvl w:val="0"/>
                <w:numId w:val="0"/>
              </w:numPr>
              <w:contextualSpacing w:val="0"/>
              <w:rPr>
                <w:b/>
                <w:bCs/>
                <w:color w:val="747474" w:themeColor="background2" w:themeShade="80"/>
                <w:sz w:val="26"/>
                <w:szCs w:val="26"/>
              </w:rPr>
            </w:pPr>
            <w:r>
              <w:rPr>
                <w:b/>
                <w:bCs/>
                <w:color w:val="747474" w:themeColor="background2" w:themeShade="80"/>
                <w:sz w:val="26"/>
                <w:szCs w:val="26"/>
              </w:rPr>
              <w:t>Jules Trembly</w:t>
            </w:r>
            <w:r w:rsidRPr="00486AEF">
              <w:rPr>
                <w:b/>
                <w:bCs/>
                <w:color w:val="747474" w:themeColor="background2" w:themeShade="80"/>
                <w:sz w:val="26"/>
                <w:szCs w:val="26"/>
              </w:rPr>
              <w:t xml:space="preserve"> </w:t>
            </w:r>
          </w:p>
          <w:p w14:paraId="14EF0E6F" w14:textId="462B11DA" w:rsidR="001432AC" w:rsidRDefault="00B41804" w:rsidP="001432AC">
            <w:pPr>
              <w:pStyle w:val="ListBullet"/>
              <w:numPr>
                <w:ilvl w:val="0"/>
                <w:numId w:val="0"/>
              </w:numPr>
              <w:contextualSpacing w:val="0"/>
              <w:rPr>
                <w:color w:val="000000" w:themeColor="text1"/>
                <w:sz w:val="24"/>
                <w:szCs w:val="24"/>
              </w:rPr>
            </w:pPr>
            <w:r>
              <w:rPr>
                <w:b/>
                <w:bCs/>
                <w:sz w:val="26"/>
                <w:szCs w:val="26"/>
              </w:rPr>
              <w:t xml:space="preserve">    </w:t>
            </w:r>
            <w:r>
              <w:rPr>
                <w:color w:val="000000" w:themeColor="text1"/>
                <w:sz w:val="24"/>
                <w:szCs w:val="24"/>
              </w:rPr>
              <w:t>A website I am currently working on for a music producer.</w:t>
            </w:r>
            <w:r w:rsidR="00565700">
              <w:rPr>
                <w:color w:val="000000" w:themeColor="text1"/>
                <w:sz w:val="24"/>
                <w:szCs w:val="24"/>
              </w:rPr>
              <w:t xml:space="preserve"> Has helped me refine my skills with react and my ability to structure a project.</w:t>
            </w:r>
            <w:r>
              <w:rPr>
                <w:color w:val="000000" w:themeColor="text1"/>
                <w:sz w:val="24"/>
                <w:szCs w:val="24"/>
              </w:rPr>
              <w:t xml:space="preserve"> </w:t>
            </w:r>
            <w:r w:rsidR="00A16B04">
              <w:rPr>
                <w:color w:val="000000" w:themeColor="text1"/>
                <w:sz w:val="24"/>
                <w:szCs w:val="24"/>
              </w:rPr>
              <w:t>Small animations, a dynamic gallery styled blog, an events blog</w:t>
            </w:r>
            <w:r w:rsidR="00481757">
              <w:rPr>
                <w:color w:val="000000" w:themeColor="text1"/>
                <w:sz w:val="24"/>
                <w:szCs w:val="24"/>
              </w:rPr>
              <w:t xml:space="preserve">, </w:t>
            </w:r>
            <w:r w:rsidR="00F46FAA">
              <w:rPr>
                <w:color w:val="000000" w:themeColor="text1"/>
                <w:sz w:val="24"/>
                <w:szCs w:val="24"/>
              </w:rPr>
              <w:t>SoundCloud</w:t>
            </w:r>
            <w:r w:rsidR="00FC1EC8">
              <w:rPr>
                <w:color w:val="000000" w:themeColor="text1"/>
                <w:sz w:val="24"/>
                <w:szCs w:val="24"/>
              </w:rPr>
              <w:t xml:space="preserve"> API</w:t>
            </w:r>
            <w:r w:rsidR="00F46FAA">
              <w:rPr>
                <w:color w:val="000000" w:themeColor="text1"/>
                <w:sz w:val="24"/>
                <w:szCs w:val="24"/>
              </w:rPr>
              <w:t xml:space="preserve">, </w:t>
            </w:r>
            <w:r w:rsidR="006B18FC">
              <w:rPr>
                <w:color w:val="000000" w:themeColor="text1"/>
                <w:sz w:val="24"/>
                <w:szCs w:val="24"/>
              </w:rPr>
              <w:t>and a contact form.</w:t>
            </w:r>
            <w:r w:rsidR="00A70A92">
              <w:rPr>
                <w:color w:val="000000" w:themeColor="text1"/>
                <w:sz w:val="24"/>
                <w:szCs w:val="24"/>
              </w:rPr>
              <w:t xml:space="preserve"> </w:t>
            </w:r>
            <w:r w:rsidR="00EF3FAD">
              <w:rPr>
                <w:color w:val="000000" w:themeColor="text1"/>
                <w:sz w:val="24"/>
                <w:szCs w:val="24"/>
              </w:rPr>
              <w:t xml:space="preserve">HTML, </w:t>
            </w:r>
            <w:r w:rsidR="00CB1268">
              <w:rPr>
                <w:color w:val="000000" w:themeColor="text1"/>
                <w:sz w:val="24"/>
                <w:szCs w:val="24"/>
              </w:rPr>
              <w:t xml:space="preserve">CSS, </w:t>
            </w:r>
            <w:r w:rsidR="00A70A92">
              <w:rPr>
                <w:color w:val="000000" w:themeColor="text1"/>
                <w:sz w:val="24"/>
                <w:szCs w:val="24"/>
              </w:rPr>
              <w:t>React, React-Router, Express</w:t>
            </w:r>
            <w:r w:rsidR="00CB1268">
              <w:rPr>
                <w:color w:val="000000" w:themeColor="text1"/>
                <w:sz w:val="24"/>
                <w:szCs w:val="24"/>
              </w:rPr>
              <w:t>.</w:t>
            </w:r>
            <w:r w:rsidR="00520695">
              <w:rPr>
                <w:color w:val="000000" w:themeColor="text1"/>
                <w:sz w:val="24"/>
                <w:szCs w:val="24"/>
              </w:rPr>
              <w:t xml:space="preserve"> </w:t>
            </w:r>
          </w:p>
          <w:p w14:paraId="2A4853DE" w14:textId="0C7F911F" w:rsidR="00D813D4" w:rsidRPr="00486AEF" w:rsidRDefault="00520695" w:rsidP="001432AC">
            <w:pPr>
              <w:pStyle w:val="ListBullet"/>
              <w:numPr>
                <w:ilvl w:val="0"/>
                <w:numId w:val="0"/>
              </w:numPr>
              <w:contextualSpacing w:val="0"/>
              <w:rPr>
                <w:color w:val="000000" w:themeColor="text1"/>
                <w:sz w:val="24"/>
                <w:szCs w:val="24"/>
              </w:rPr>
            </w:pPr>
            <w:r>
              <w:t xml:space="preserve"> </w:t>
            </w:r>
            <w:hyperlink r:id="rId12" w:history="1">
              <w:r w:rsidR="00D813D4" w:rsidRPr="00C05359">
                <w:rPr>
                  <w:rStyle w:val="Hyperlink"/>
                  <w:sz w:val="24"/>
                  <w:szCs w:val="24"/>
                </w:rPr>
                <w:t>https://greg-trembly.herokuapp.com/</w:t>
              </w:r>
            </w:hyperlink>
          </w:p>
        </w:tc>
        <w:tc>
          <w:tcPr>
            <w:tcW w:w="412" w:type="dxa"/>
            <w:tcMar>
              <w:left w:w="360" w:type="dxa"/>
            </w:tcMar>
          </w:tcPr>
          <w:p w14:paraId="33C63C33" w14:textId="77777777" w:rsidR="00ED154A" w:rsidRPr="006E1507" w:rsidRDefault="00ED154A" w:rsidP="001432AC">
            <w:pPr>
              <w:pStyle w:val="ListBullet"/>
              <w:numPr>
                <w:ilvl w:val="0"/>
                <w:numId w:val="0"/>
              </w:numPr>
              <w:ind w:left="360"/>
              <w:contextualSpacing w:val="0"/>
            </w:pPr>
          </w:p>
        </w:tc>
      </w:tr>
    </w:tbl>
    <w:p w14:paraId="35EF3A6F" w14:textId="21D0119E" w:rsidR="0006483B" w:rsidRPr="0006483B" w:rsidRDefault="0006483B" w:rsidP="001432AC">
      <w:pPr>
        <w:tabs>
          <w:tab w:val="left" w:pos="3976"/>
        </w:tabs>
      </w:pPr>
    </w:p>
    <w:sectPr w:rsidR="0006483B" w:rsidRPr="0006483B" w:rsidSect="005A1B10">
      <w:footerReference w:type="default" r:id="rId13"/>
      <w:head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EA8A5" w14:textId="77777777" w:rsidR="00746BA3" w:rsidRDefault="00746BA3" w:rsidP="0068194B">
      <w:r>
        <w:separator/>
      </w:r>
    </w:p>
    <w:p w14:paraId="5D089017" w14:textId="77777777" w:rsidR="00746BA3" w:rsidRDefault="00746BA3"/>
    <w:p w14:paraId="2C8CAD81" w14:textId="77777777" w:rsidR="00746BA3" w:rsidRDefault="00746BA3"/>
  </w:endnote>
  <w:endnote w:type="continuationSeparator" w:id="0">
    <w:p w14:paraId="2463A6E0" w14:textId="77777777" w:rsidR="00746BA3" w:rsidRDefault="00746BA3" w:rsidP="0068194B">
      <w:r>
        <w:continuationSeparator/>
      </w:r>
    </w:p>
    <w:p w14:paraId="1E05B76B" w14:textId="77777777" w:rsidR="00746BA3" w:rsidRDefault="00746BA3"/>
    <w:p w14:paraId="5C5A47C1" w14:textId="77777777" w:rsidR="00746BA3" w:rsidRDefault="00746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224DA4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06717" w14:textId="77777777" w:rsidR="00746BA3" w:rsidRDefault="00746BA3" w:rsidP="0068194B">
      <w:r>
        <w:separator/>
      </w:r>
    </w:p>
    <w:p w14:paraId="4C3F8465" w14:textId="77777777" w:rsidR="00746BA3" w:rsidRDefault="00746BA3"/>
    <w:p w14:paraId="3BC6E285" w14:textId="77777777" w:rsidR="00746BA3" w:rsidRDefault="00746BA3"/>
  </w:footnote>
  <w:footnote w:type="continuationSeparator" w:id="0">
    <w:p w14:paraId="34A4761A" w14:textId="77777777" w:rsidR="00746BA3" w:rsidRDefault="00746BA3" w:rsidP="0068194B">
      <w:r>
        <w:continuationSeparator/>
      </w:r>
    </w:p>
    <w:p w14:paraId="24539857" w14:textId="77777777" w:rsidR="00746BA3" w:rsidRDefault="00746BA3"/>
    <w:p w14:paraId="360813BA" w14:textId="77777777" w:rsidR="00746BA3" w:rsidRDefault="00746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BA490" w14:textId="77777777" w:rsidR="004A3C22" w:rsidRDefault="004A3C22">
    <w:pPr>
      <w:pStyle w:val="Header"/>
    </w:pPr>
  </w:p>
  <w:p w14:paraId="39050DEA" w14:textId="77777777"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C728E72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2177C3"/>
    <w:multiLevelType w:val="multilevel"/>
    <w:tmpl w:val="84F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D9977D2"/>
    <w:multiLevelType w:val="multilevel"/>
    <w:tmpl w:val="05B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2"/>
  </w:num>
  <w:num w:numId="15">
    <w:abstractNumId w:val="10"/>
  </w:num>
  <w:num w:numId="16">
    <w:abstractNumId w:val="11"/>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22"/>
    <w:rsid w:val="000001EF"/>
    <w:rsid w:val="00007322"/>
    <w:rsid w:val="00007728"/>
    <w:rsid w:val="00021FE1"/>
    <w:rsid w:val="00024584"/>
    <w:rsid w:val="00024730"/>
    <w:rsid w:val="00027D9D"/>
    <w:rsid w:val="00055E95"/>
    <w:rsid w:val="0006483B"/>
    <w:rsid w:val="00064FBF"/>
    <w:rsid w:val="0007021F"/>
    <w:rsid w:val="00082418"/>
    <w:rsid w:val="000B2BA5"/>
    <w:rsid w:val="000C4ACF"/>
    <w:rsid w:val="000C56BA"/>
    <w:rsid w:val="000F2F8C"/>
    <w:rsid w:val="0010006E"/>
    <w:rsid w:val="001045A8"/>
    <w:rsid w:val="00114A91"/>
    <w:rsid w:val="00133217"/>
    <w:rsid w:val="001427E1"/>
    <w:rsid w:val="001432AC"/>
    <w:rsid w:val="00163668"/>
    <w:rsid w:val="00171566"/>
    <w:rsid w:val="00172F21"/>
    <w:rsid w:val="00174676"/>
    <w:rsid w:val="001755A8"/>
    <w:rsid w:val="00184014"/>
    <w:rsid w:val="00192008"/>
    <w:rsid w:val="001C0E68"/>
    <w:rsid w:val="001C4B6F"/>
    <w:rsid w:val="001D0BF1"/>
    <w:rsid w:val="001D512B"/>
    <w:rsid w:val="001E3120"/>
    <w:rsid w:val="001E7E0C"/>
    <w:rsid w:val="001F0BB0"/>
    <w:rsid w:val="001F4E6D"/>
    <w:rsid w:val="001F6140"/>
    <w:rsid w:val="00203573"/>
    <w:rsid w:val="0020597D"/>
    <w:rsid w:val="00211D15"/>
    <w:rsid w:val="00213B4C"/>
    <w:rsid w:val="002177DD"/>
    <w:rsid w:val="002253B0"/>
    <w:rsid w:val="00236D54"/>
    <w:rsid w:val="00241D8C"/>
    <w:rsid w:val="00241FDB"/>
    <w:rsid w:val="0024720C"/>
    <w:rsid w:val="002617AE"/>
    <w:rsid w:val="002638D0"/>
    <w:rsid w:val="002647D3"/>
    <w:rsid w:val="00275EAE"/>
    <w:rsid w:val="002907EE"/>
    <w:rsid w:val="00294998"/>
    <w:rsid w:val="00297F18"/>
    <w:rsid w:val="002A1945"/>
    <w:rsid w:val="002A2F18"/>
    <w:rsid w:val="002B2958"/>
    <w:rsid w:val="002B3FC8"/>
    <w:rsid w:val="002D23C5"/>
    <w:rsid w:val="002D6137"/>
    <w:rsid w:val="002E7E61"/>
    <w:rsid w:val="002F05E5"/>
    <w:rsid w:val="002F254D"/>
    <w:rsid w:val="002F30E4"/>
    <w:rsid w:val="0030313F"/>
    <w:rsid w:val="00307140"/>
    <w:rsid w:val="00316DFF"/>
    <w:rsid w:val="00325B57"/>
    <w:rsid w:val="00336056"/>
    <w:rsid w:val="00351C04"/>
    <w:rsid w:val="003544E1"/>
    <w:rsid w:val="00366398"/>
    <w:rsid w:val="00371D4D"/>
    <w:rsid w:val="003A0632"/>
    <w:rsid w:val="003A30E5"/>
    <w:rsid w:val="003A6ADF"/>
    <w:rsid w:val="003B5928"/>
    <w:rsid w:val="003D380F"/>
    <w:rsid w:val="003E160D"/>
    <w:rsid w:val="003F1D5F"/>
    <w:rsid w:val="004009C4"/>
    <w:rsid w:val="00405128"/>
    <w:rsid w:val="00406CFF"/>
    <w:rsid w:val="00412505"/>
    <w:rsid w:val="00416B25"/>
    <w:rsid w:val="00420592"/>
    <w:rsid w:val="004225CC"/>
    <w:rsid w:val="004319E0"/>
    <w:rsid w:val="00435C07"/>
    <w:rsid w:val="00437E8C"/>
    <w:rsid w:val="00440225"/>
    <w:rsid w:val="004726BC"/>
    <w:rsid w:val="00474105"/>
    <w:rsid w:val="00480E6E"/>
    <w:rsid w:val="00481757"/>
    <w:rsid w:val="00485DBF"/>
    <w:rsid w:val="00486277"/>
    <w:rsid w:val="00486AEF"/>
    <w:rsid w:val="00494CF6"/>
    <w:rsid w:val="00495F8D"/>
    <w:rsid w:val="004A1FAE"/>
    <w:rsid w:val="004A32FF"/>
    <w:rsid w:val="004A3C22"/>
    <w:rsid w:val="004B06EB"/>
    <w:rsid w:val="004B6AD0"/>
    <w:rsid w:val="004C2D5D"/>
    <w:rsid w:val="004C33E1"/>
    <w:rsid w:val="004C7C65"/>
    <w:rsid w:val="004D64CA"/>
    <w:rsid w:val="004E01EB"/>
    <w:rsid w:val="004E2794"/>
    <w:rsid w:val="00510392"/>
    <w:rsid w:val="00513E2A"/>
    <w:rsid w:val="00520695"/>
    <w:rsid w:val="00531F04"/>
    <w:rsid w:val="00565700"/>
    <w:rsid w:val="00566A35"/>
    <w:rsid w:val="0056701E"/>
    <w:rsid w:val="005732FB"/>
    <w:rsid w:val="005740D7"/>
    <w:rsid w:val="00575CA6"/>
    <w:rsid w:val="0059233C"/>
    <w:rsid w:val="005A0F26"/>
    <w:rsid w:val="005A1B10"/>
    <w:rsid w:val="005A6850"/>
    <w:rsid w:val="005B1B1B"/>
    <w:rsid w:val="005C5932"/>
    <w:rsid w:val="005D3CA7"/>
    <w:rsid w:val="005D4CC1"/>
    <w:rsid w:val="005E5CDD"/>
    <w:rsid w:val="005F4B91"/>
    <w:rsid w:val="005F55D2"/>
    <w:rsid w:val="0062312F"/>
    <w:rsid w:val="00625F2C"/>
    <w:rsid w:val="006618E9"/>
    <w:rsid w:val="00665890"/>
    <w:rsid w:val="0068194B"/>
    <w:rsid w:val="00692703"/>
    <w:rsid w:val="006A1962"/>
    <w:rsid w:val="006B18FC"/>
    <w:rsid w:val="006B5D48"/>
    <w:rsid w:val="006B7D7B"/>
    <w:rsid w:val="006C1A5E"/>
    <w:rsid w:val="006D5D1F"/>
    <w:rsid w:val="006E1507"/>
    <w:rsid w:val="006F4852"/>
    <w:rsid w:val="00704430"/>
    <w:rsid w:val="00712D8B"/>
    <w:rsid w:val="007227D9"/>
    <w:rsid w:val="007273B7"/>
    <w:rsid w:val="00733E0A"/>
    <w:rsid w:val="0074403D"/>
    <w:rsid w:val="00746BA3"/>
    <w:rsid w:val="00746D44"/>
    <w:rsid w:val="007538DC"/>
    <w:rsid w:val="00757803"/>
    <w:rsid w:val="0079206B"/>
    <w:rsid w:val="00796076"/>
    <w:rsid w:val="007C0566"/>
    <w:rsid w:val="007C606B"/>
    <w:rsid w:val="007C725A"/>
    <w:rsid w:val="007E6A61"/>
    <w:rsid w:val="00801140"/>
    <w:rsid w:val="00803404"/>
    <w:rsid w:val="00834955"/>
    <w:rsid w:val="00850124"/>
    <w:rsid w:val="00850342"/>
    <w:rsid w:val="00855B59"/>
    <w:rsid w:val="00855D2A"/>
    <w:rsid w:val="00860461"/>
    <w:rsid w:val="0086487C"/>
    <w:rsid w:val="00865BD1"/>
    <w:rsid w:val="00870B20"/>
    <w:rsid w:val="008829F8"/>
    <w:rsid w:val="00885897"/>
    <w:rsid w:val="008A6538"/>
    <w:rsid w:val="008C7056"/>
    <w:rsid w:val="008F3B14"/>
    <w:rsid w:val="00901899"/>
    <w:rsid w:val="0090344B"/>
    <w:rsid w:val="00905715"/>
    <w:rsid w:val="00911392"/>
    <w:rsid w:val="0091321E"/>
    <w:rsid w:val="00913946"/>
    <w:rsid w:val="0092726B"/>
    <w:rsid w:val="009361BA"/>
    <w:rsid w:val="00944F78"/>
    <w:rsid w:val="009510E7"/>
    <w:rsid w:val="00952C89"/>
    <w:rsid w:val="009571D8"/>
    <w:rsid w:val="009650EA"/>
    <w:rsid w:val="0097790C"/>
    <w:rsid w:val="0098506E"/>
    <w:rsid w:val="00995BD1"/>
    <w:rsid w:val="009A44CE"/>
    <w:rsid w:val="009C4DFC"/>
    <w:rsid w:val="009D3460"/>
    <w:rsid w:val="009D44F8"/>
    <w:rsid w:val="009E3160"/>
    <w:rsid w:val="009E5240"/>
    <w:rsid w:val="009F220C"/>
    <w:rsid w:val="009F3B05"/>
    <w:rsid w:val="009F4931"/>
    <w:rsid w:val="00A14534"/>
    <w:rsid w:val="00A16B04"/>
    <w:rsid w:val="00A16DAA"/>
    <w:rsid w:val="00A24162"/>
    <w:rsid w:val="00A25023"/>
    <w:rsid w:val="00A270EA"/>
    <w:rsid w:val="00A34BA2"/>
    <w:rsid w:val="00A36F27"/>
    <w:rsid w:val="00A42E32"/>
    <w:rsid w:val="00A46E63"/>
    <w:rsid w:val="00A51DC5"/>
    <w:rsid w:val="00A53DE1"/>
    <w:rsid w:val="00A615E1"/>
    <w:rsid w:val="00A70A92"/>
    <w:rsid w:val="00A755E8"/>
    <w:rsid w:val="00A93A5D"/>
    <w:rsid w:val="00AA553C"/>
    <w:rsid w:val="00AB32F8"/>
    <w:rsid w:val="00AB610B"/>
    <w:rsid w:val="00AD360E"/>
    <w:rsid w:val="00AD40FB"/>
    <w:rsid w:val="00AD782D"/>
    <w:rsid w:val="00AE7650"/>
    <w:rsid w:val="00B10EBE"/>
    <w:rsid w:val="00B236F1"/>
    <w:rsid w:val="00B41804"/>
    <w:rsid w:val="00B4754E"/>
    <w:rsid w:val="00B50F99"/>
    <w:rsid w:val="00B51D1B"/>
    <w:rsid w:val="00B540F4"/>
    <w:rsid w:val="00B60FD0"/>
    <w:rsid w:val="00B622DF"/>
    <w:rsid w:val="00B6332A"/>
    <w:rsid w:val="00B81760"/>
    <w:rsid w:val="00B8494C"/>
    <w:rsid w:val="00BA1546"/>
    <w:rsid w:val="00BB4E51"/>
    <w:rsid w:val="00BD431F"/>
    <w:rsid w:val="00BE423E"/>
    <w:rsid w:val="00BF61AC"/>
    <w:rsid w:val="00BF67FB"/>
    <w:rsid w:val="00C47FA6"/>
    <w:rsid w:val="00C57FC6"/>
    <w:rsid w:val="00C66A7D"/>
    <w:rsid w:val="00C779DA"/>
    <w:rsid w:val="00C814F7"/>
    <w:rsid w:val="00CA4B4D"/>
    <w:rsid w:val="00CB1268"/>
    <w:rsid w:val="00CB35C3"/>
    <w:rsid w:val="00CD323D"/>
    <w:rsid w:val="00CD4990"/>
    <w:rsid w:val="00CE4030"/>
    <w:rsid w:val="00CE64B3"/>
    <w:rsid w:val="00CF1A49"/>
    <w:rsid w:val="00D0630C"/>
    <w:rsid w:val="00D243A9"/>
    <w:rsid w:val="00D305E5"/>
    <w:rsid w:val="00D3668B"/>
    <w:rsid w:val="00D37CD3"/>
    <w:rsid w:val="00D66A52"/>
    <w:rsid w:val="00D66EFA"/>
    <w:rsid w:val="00D72A2D"/>
    <w:rsid w:val="00D813D4"/>
    <w:rsid w:val="00D909BD"/>
    <w:rsid w:val="00D9521A"/>
    <w:rsid w:val="00DA0595"/>
    <w:rsid w:val="00DA3914"/>
    <w:rsid w:val="00DA59AA"/>
    <w:rsid w:val="00DB6915"/>
    <w:rsid w:val="00DB7E1E"/>
    <w:rsid w:val="00DC1B78"/>
    <w:rsid w:val="00DC2A2F"/>
    <w:rsid w:val="00DC600B"/>
    <w:rsid w:val="00DE0FAA"/>
    <w:rsid w:val="00DE136D"/>
    <w:rsid w:val="00DE6534"/>
    <w:rsid w:val="00DF4D6C"/>
    <w:rsid w:val="00E01923"/>
    <w:rsid w:val="00E0723D"/>
    <w:rsid w:val="00E14498"/>
    <w:rsid w:val="00E2397A"/>
    <w:rsid w:val="00E254DB"/>
    <w:rsid w:val="00E300FC"/>
    <w:rsid w:val="00E362DB"/>
    <w:rsid w:val="00E462BC"/>
    <w:rsid w:val="00E5632B"/>
    <w:rsid w:val="00E70240"/>
    <w:rsid w:val="00E71E6B"/>
    <w:rsid w:val="00E81CC5"/>
    <w:rsid w:val="00E85A87"/>
    <w:rsid w:val="00E85B4A"/>
    <w:rsid w:val="00E9528E"/>
    <w:rsid w:val="00EA223C"/>
    <w:rsid w:val="00EA5099"/>
    <w:rsid w:val="00EB5662"/>
    <w:rsid w:val="00EC1351"/>
    <w:rsid w:val="00EC311A"/>
    <w:rsid w:val="00EC4CBF"/>
    <w:rsid w:val="00ED154A"/>
    <w:rsid w:val="00EE2CA8"/>
    <w:rsid w:val="00EF17E8"/>
    <w:rsid w:val="00EF3BF4"/>
    <w:rsid w:val="00EF3FAD"/>
    <w:rsid w:val="00EF51D9"/>
    <w:rsid w:val="00F130DD"/>
    <w:rsid w:val="00F24884"/>
    <w:rsid w:val="00F26305"/>
    <w:rsid w:val="00F46FAA"/>
    <w:rsid w:val="00F476C4"/>
    <w:rsid w:val="00F57E58"/>
    <w:rsid w:val="00F61DF9"/>
    <w:rsid w:val="00F80F70"/>
    <w:rsid w:val="00F81960"/>
    <w:rsid w:val="00F8769D"/>
    <w:rsid w:val="00F90630"/>
    <w:rsid w:val="00F9350C"/>
    <w:rsid w:val="00F94EB5"/>
    <w:rsid w:val="00F9624D"/>
    <w:rsid w:val="00FB2D73"/>
    <w:rsid w:val="00FB31C1"/>
    <w:rsid w:val="00FB58F2"/>
    <w:rsid w:val="00FB761A"/>
    <w:rsid w:val="00FC1EC8"/>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CD678"/>
  <w15:chartTrackingRefBased/>
  <w15:docId w15:val="{6B40CE06-D452-438B-AA7E-D3C82118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ublic-draftstyledefault-unorderedlistitem">
    <w:name w:val="public-draftstyledefault-unorderedlistitem"/>
    <w:basedOn w:val="Normal"/>
    <w:rsid w:val="00BF67FB"/>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9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eg-trembly.herokuap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kemon-team-builder-brandon.herokuap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brandonlschaen@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929333\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4B3D6E6877423E8B7574178F33AC80"/>
        <w:category>
          <w:name w:val="General"/>
          <w:gallery w:val="placeholder"/>
        </w:category>
        <w:types>
          <w:type w:val="bbPlcHdr"/>
        </w:types>
        <w:behaviors>
          <w:behavior w:val="content"/>
        </w:behaviors>
        <w:guid w:val="{5A540420-6BD4-4DCE-975D-77A84A8B8F4C}"/>
      </w:docPartPr>
      <w:docPartBody>
        <w:p w:rsidR="00A94F15" w:rsidRDefault="00F62038">
          <w:pPr>
            <w:pStyle w:val="564B3D6E6877423E8B7574178F33AC80"/>
          </w:pPr>
          <w:r w:rsidRPr="00CF1A49">
            <w:t>Experience</w:t>
          </w:r>
        </w:p>
      </w:docPartBody>
    </w:docPart>
    <w:docPart>
      <w:docPartPr>
        <w:name w:val="CE0E8C305D664BEDA2954B1DD21BB800"/>
        <w:category>
          <w:name w:val="General"/>
          <w:gallery w:val="placeholder"/>
        </w:category>
        <w:types>
          <w:type w:val="bbPlcHdr"/>
        </w:types>
        <w:behaviors>
          <w:behavior w:val="content"/>
        </w:behaviors>
        <w:guid w:val="{F718B374-1DBE-45A3-A585-356C53FB92C9}"/>
      </w:docPartPr>
      <w:docPartBody>
        <w:p w:rsidR="00A94F15" w:rsidRDefault="00F62038">
          <w:pPr>
            <w:pStyle w:val="CE0E8C305D664BEDA2954B1DD21BB800"/>
          </w:pPr>
          <w:r w:rsidRPr="00CF1A49">
            <w:t>Education</w:t>
          </w:r>
        </w:p>
      </w:docPartBody>
    </w:docPart>
    <w:docPart>
      <w:docPartPr>
        <w:name w:val="70A0DE344611426085DC805E95DEA538"/>
        <w:category>
          <w:name w:val="General"/>
          <w:gallery w:val="placeholder"/>
        </w:category>
        <w:types>
          <w:type w:val="bbPlcHdr"/>
        </w:types>
        <w:behaviors>
          <w:behavior w:val="content"/>
        </w:behaviors>
        <w:guid w:val="{24C78D53-4500-40D8-8A34-392847DAFA0E}"/>
      </w:docPartPr>
      <w:docPartBody>
        <w:p w:rsidR="00A94F15" w:rsidRDefault="00F62038" w:rsidP="00F62038">
          <w:pPr>
            <w:pStyle w:val="70A0DE344611426085DC805E95DEA538"/>
          </w:pPr>
          <w:r w:rsidRPr="00CF1A49">
            <w:t>·</w:t>
          </w:r>
        </w:p>
      </w:docPartBody>
    </w:docPart>
    <w:docPart>
      <w:docPartPr>
        <w:name w:val="CF5C298A5EA64CBBAEFE6500613996CA"/>
        <w:category>
          <w:name w:val="General"/>
          <w:gallery w:val="placeholder"/>
        </w:category>
        <w:types>
          <w:type w:val="bbPlcHdr"/>
        </w:types>
        <w:behaviors>
          <w:behavior w:val="content"/>
        </w:behaviors>
        <w:guid w:val="{BBFFF484-E7EA-4522-A935-DDBA91BD2879}"/>
      </w:docPartPr>
      <w:docPartBody>
        <w:p w:rsidR="00A94F15" w:rsidRDefault="00F62038" w:rsidP="00F62038">
          <w:pPr>
            <w:pStyle w:val="CF5C298A5EA64CBBAEFE6500613996CA"/>
          </w:pPr>
          <w:r w:rsidRPr="00CF1A49">
            <w:t>·</w:t>
          </w:r>
        </w:p>
      </w:docPartBody>
    </w:docPart>
    <w:docPart>
      <w:docPartPr>
        <w:name w:val="2EB349737232433E84134EB348C88163"/>
        <w:category>
          <w:name w:val="General"/>
          <w:gallery w:val="placeholder"/>
        </w:category>
        <w:types>
          <w:type w:val="bbPlcHdr"/>
        </w:types>
        <w:behaviors>
          <w:behavior w:val="content"/>
        </w:behaviors>
        <w:guid w:val="{B7561C24-6B96-4369-B213-4EE78C6EC687}"/>
      </w:docPartPr>
      <w:docPartBody>
        <w:p w:rsidR="00A94F15" w:rsidRDefault="00F62038" w:rsidP="00F62038">
          <w:pPr>
            <w:pStyle w:val="2EB349737232433E84134EB348C88163"/>
          </w:pPr>
          <w:r w:rsidRPr="00CF1A49">
            <w:t>·</w:t>
          </w:r>
        </w:p>
      </w:docPartBody>
    </w:docPart>
    <w:docPart>
      <w:docPartPr>
        <w:name w:val="9A5C16E131714B43A5B6E933CF276E89"/>
        <w:category>
          <w:name w:val="General"/>
          <w:gallery w:val="placeholder"/>
        </w:category>
        <w:types>
          <w:type w:val="bbPlcHdr"/>
        </w:types>
        <w:behaviors>
          <w:behavior w:val="content"/>
        </w:behaviors>
        <w:guid w:val="{D8637696-7CED-4E0D-A8B6-BCE55D5282FC}"/>
      </w:docPartPr>
      <w:docPartBody>
        <w:p w:rsidR="00DF6EE8" w:rsidRDefault="009D6799" w:rsidP="009D6799">
          <w:pPr>
            <w:pStyle w:val="9A5C16E131714B43A5B6E933CF276E8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38"/>
    <w:rsid w:val="007F5229"/>
    <w:rsid w:val="008874C7"/>
    <w:rsid w:val="009D6799"/>
    <w:rsid w:val="00A709C6"/>
    <w:rsid w:val="00A94F15"/>
    <w:rsid w:val="00B84142"/>
    <w:rsid w:val="00DF6EE8"/>
    <w:rsid w:val="00F62038"/>
    <w:rsid w:val="00F7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C476DDDBD4A5D9BD26B4189BBB243">
    <w:name w:val="589C476DDDBD4A5D9BD26B4189BBB243"/>
  </w:style>
  <w:style w:type="character" w:styleId="IntenseEmphasis">
    <w:name w:val="Intense Emphasis"/>
    <w:basedOn w:val="DefaultParagraphFont"/>
    <w:uiPriority w:val="2"/>
    <w:rPr>
      <w:b/>
      <w:iCs/>
      <w:color w:val="262626" w:themeColor="text1" w:themeTint="D9"/>
    </w:rPr>
  </w:style>
  <w:style w:type="paragraph" w:customStyle="1" w:styleId="998D655431604DAC850E87F73A37E22C">
    <w:name w:val="998D655431604DAC850E87F73A37E22C"/>
  </w:style>
  <w:style w:type="paragraph" w:customStyle="1" w:styleId="43CF6C375F9D4BF1BB189F5A6341DAB7">
    <w:name w:val="43CF6C375F9D4BF1BB189F5A6341DAB7"/>
  </w:style>
  <w:style w:type="paragraph" w:customStyle="1" w:styleId="63F3A5C6E7AC4CB5B0B3FCBE7974DDC3">
    <w:name w:val="63F3A5C6E7AC4CB5B0B3FCBE7974DDC3"/>
  </w:style>
  <w:style w:type="paragraph" w:customStyle="1" w:styleId="58746069C54F445AA21D57FF309BA241">
    <w:name w:val="58746069C54F445AA21D57FF309BA241"/>
  </w:style>
  <w:style w:type="paragraph" w:customStyle="1" w:styleId="10F8529916554360B496702536AC30B6">
    <w:name w:val="10F8529916554360B496702536AC30B6"/>
  </w:style>
  <w:style w:type="paragraph" w:customStyle="1" w:styleId="36ED9ECF21474B05B78D80E26A35AFA3">
    <w:name w:val="36ED9ECF21474B05B78D80E26A35AFA3"/>
  </w:style>
  <w:style w:type="paragraph" w:customStyle="1" w:styleId="1FD2C9649E9D4934A363C5CF7D12C6A4">
    <w:name w:val="1FD2C9649E9D4934A363C5CF7D12C6A4"/>
  </w:style>
  <w:style w:type="paragraph" w:customStyle="1" w:styleId="439A65EC443E41229FF4F80588D1BD9F">
    <w:name w:val="439A65EC443E41229FF4F80588D1BD9F"/>
  </w:style>
  <w:style w:type="paragraph" w:customStyle="1" w:styleId="7517A32014C9401C9EE6FA0E4C4A6C72">
    <w:name w:val="7517A32014C9401C9EE6FA0E4C4A6C72"/>
  </w:style>
  <w:style w:type="paragraph" w:customStyle="1" w:styleId="4A295E25C7544723AF9FAF2E2A28DE20">
    <w:name w:val="4A295E25C7544723AF9FAF2E2A28DE20"/>
  </w:style>
  <w:style w:type="paragraph" w:customStyle="1" w:styleId="564B3D6E6877423E8B7574178F33AC80">
    <w:name w:val="564B3D6E6877423E8B7574178F33AC80"/>
  </w:style>
  <w:style w:type="paragraph" w:customStyle="1" w:styleId="4FD7C011B2DA48E5AA9DB6C24BFD4089">
    <w:name w:val="4FD7C011B2DA48E5AA9DB6C24BFD4089"/>
  </w:style>
  <w:style w:type="paragraph" w:customStyle="1" w:styleId="A11CCA6BD0E4491CBE66CB13CBE753B3">
    <w:name w:val="A11CCA6BD0E4491CBE66CB13CBE753B3"/>
  </w:style>
  <w:style w:type="paragraph" w:customStyle="1" w:styleId="C8D991F2B700409F8C038CD37CBDBAEB">
    <w:name w:val="C8D991F2B700409F8C038CD37CBDBAEB"/>
  </w:style>
  <w:style w:type="character" w:styleId="SubtleReference">
    <w:name w:val="Subtle Reference"/>
    <w:basedOn w:val="DefaultParagraphFont"/>
    <w:uiPriority w:val="10"/>
    <w:qFormat/>
    <w:rPr>
      <w:b/>
      <w:caps w:val="0"/>
      <w:smallCaps/>
      <w:color w:val="595959" w:themeColor="text1" w:themeTint="A6"/>
    </w:rPr>
  </w:style>
  <w:style w:type="paragraph" w:customStyle="1" w:styleId="145AE2917CB147D09778E1B01DC2E0C8">
    <w:name w:val="145AE2917CB147D09778E1B01DC2E0C8"/>
  </w:style>
  <w:style w:type="paragraph" w:customStyle="1" w:styleId="3C1C2AFF95494EBA806196944C2BF882">
    <w:name w:val="3C1C2AFF95494EBA806196944C2BF882"/>
  </w:style>
  <w:style w:type="paragraph" w:customStyle="1" w:styleId="8A47DA62A18E48DD97319ECDB41D4EC5">
    <w:name w:val="8A47DA62A18E48DD97319ECDB41D4EC5"/>
  </w:style>
  <w:style w:type="paragraph" w:customStyle="1" w:styleId="C26920899AFD4739AB016B9410AD7C45">
    <w:name w:val="C26920899AFD4739AB016B9410AD7C45"/>
  </w:style>
  <w:style w:type="paragraph" w:customStyle="1" w:styleId="0857F48454554F6BB26A2C188E417EFB">
    <w:name w:val="0857F48454554F6BB26A2C188E417EFB"/>
  </w:style>
  <w:style w:type="paragraph" w:customStyle="1" w:styleId="1E4CB039DBC442C08680F54AFA1E02D8">
    <w:name w:val="1E4CB039DBC442C08680F54AFA1E02D8"/>
  </w:style>
  <w:style w:type="paragraph" w:customStyle="1" w:styleId="4FF59B9BE0EC48D2BA128518BC7AD7DA">
    <w:name w:val="4FF59B9BE0EC48D2BA128518BC7AD7DA"/>
  </w:style>
  <w:style w:type="paragraph" w:customStyle="1" w:styleId="CE0E8C305D664BEDA2954B1DD21BB800">
    <w:name w:val="CE0E8C305D664BEDA2954B1DD21BB800"/>
  </w:style>
  <w:style w:type="paragraph" w:customStyle="1" w:styleId="FC69DBA9642D4FD1ABEB22152BA51BE0">
    <w:name w:val="FC69DBA9642D4FD1ABEB22152BA51BE0"/>
  </w:style>
  <w:style w:type="paragraph" w:customStyle="1" w:styleId="797BB35E31FB458F8CF1F6ED26C74804">
    <w:name w:val="797BB35E31FB458F8CF1F6ED26C74804"/>
  </w:style>
  <w:style w:type="paragraph" w:customStyle="1" w:styleId="8BD5BE40E4C445F38A1142DF88E82CE6">
    <w:name w:val="8BD5BE40E4C445F38A1142DF88E82CE6"/>
  </w:style>
  <w:style w:type="paragraph" w:customStyle="1" w:styleId="85FBD1A3308E439ABE42F0127892D20A">
    <w:name w:val="85FBD1A3308E439ABE42F0127892D20A"/>
  </w:style>
  <w:style w:type="paragraph" w:customStyle="1" w:styleId="C63787193C04470BA64ED9D6FE9827C4">
    <w:name w:val="C63787193C04470BA64ED9D6FE9827C4"/>
  </w:style>
  <w:style w:type="paragraph" w:customStyle="1" w:styleId="9794AFBD170B42E9A0667DA8F3D85AC0">
    <w:name w:val="9794AFBD170B42E9A0667DA8F3D85AC0"/>
  </w:style>
  <w:style w:type="paragraph" w:customStyle="1" w:styleId="84194F33C8454A26870E19C73DF13A59">
    <w:name w:val="84194F33C8454A26870E19C73DF13A59"/>
  </w:style>
  <w:style w:type="paragraph" w:customStyle="1" w:styleId="6D2B0188ECC24745816E220F34187567">
    <w:name w:val="6D2B0188ECC24745816E220F34187567"/>
  </w:style>
  <w:style w:type="paragraph" w:customStyle="1" w:styleId="DC8B364247534B8A86F7C03340CD9267">
    <w:name w:val="DC8B364247534B8A86F7C03340CD9267"/>
  </w:style>
  <w:style w:type="paragraph" w:customStyle="1" w:styleId="BAE77CB2EA7A42509D1A12F1657CEB7E">
    <w:name w:val="BAE77CB2EA7A42509D1A12F1657CEB7E"/>
  </w:style>
  <w:style w:type="paragraph" w:customStyle="1" w:styleId="0AC73C14E18845EC901184CC281AC8DE">
    <w:name w:val="0AC73C14E18845EC901184CC281AC8DE"/>
  </w:style>
  <w:style w:type="paragraph" w:customStyle="1" w:styleId="B860CEAF7A754AB5A28717528D4F8D09">
    <w:name w:val="B860CEAF7A754AB5A28717528D4F8D09"/>
  </w:style>
  <w:style w:type="paragraph" w:customStyle="1" w:styleId="4B27C9D24A33452A847AC0AC527D3EA1">
    <w:name w:val="4B27C9D24A33452A847AC0AC527D3EA1"/>
  </w:style>
  <w:style w:type="paragraph" w:customStyle="1" w:styleId="833CF40052BE4D4B9A6D8F509E885D8B">
    <w:name w:val="833CF40052BE4D4B9A6D8F509E885D8B"/>
  </w:style>
  <w:style w:type="paragraph" w:customStyle="1" w:styleId="6591C4AC22254AEAA1D6E1CB4E216DDA">
    <w:name w:val="6591C4AC22254AEAA1D6E1CB4E216DDA"/>
  </w:style>
  <w:style w:type="paragraph" w:customStyle="1" w:styleId="EA7B935088F24D44BF932EA4F7A3F784">
    <w:name w:val="EA7B935088F24D44BF932EA4F7A3F784"/>
  </w:style>
  <w:style w:type="paragraph" w:customStyle="1" w:styleId="A0451E9D01EC43B59CF938AC1B43D66A">
    <w:name w:val="A0451E9D01EC43B59CF938AC1B43D66A"/>
  </w:style>
  <w:style w:type="paragraph" w:customStyle="1" w:styleId="DC990EBDF85942E1A6AE1C5272E87AAC">
    <w:name w:val="DC990EBDF85942E1A6AE1C5272E87AAC"/>
  </w:style>
  <w:style w:type="paragraph" w:customStyle="1" w:styleId="C1802AF10D874ED9985271FA16C3853C">
    <w:name w:val="C1802AF10D874ED9985271FA16C3853C"/>
    <w:rsid w:val="00F62038"/>
  </w:style>
  <w:style w:type="paragraph" w:customStyle="1" w:styleId="70A0DE344611426085DC805E95DEA538">
    <w:name w:val="70A0DE344611426085DC805E95DEA538"/>
    <w:rsid w:val="00F62038"/>
  </w:style>
  <w:style w:type="paragraph" w:customStyle="1" w:styleId="340AD41DD2F34956BE93D977D564F608">
    <w:name w:val="340AD41DD2F34956BE93D977D564F608"/>
    <w:rsid w:val="00F62038"/>
  </w:style>
  <w:style w:type="paragraph" w:customStyle="1" w:styleId="CF5C298A5EA64CBBAEFE6500613996CA">
    <w:name w:val="CF5C298A5EA64CBBAEFE6500613996CA"/>
    <w:rsid w:val="00F62038"/>
  </w:style>
  <w:style w:type="paragraph" w:customStyle="1" w:styleId="2EB349737232433E84134EB348C88163">
    <w:name w:val="2EB349737232433E84134EB348C88163"/>
    <w:rsid w:val="00F62038"/>
  </w:style>
  <w:style w:type="paragraph" w:customStyle="1" w:styleId="D0E88B9F421E4FABB7E8A01A06D1EBDF">
    <w:name w:val="D0E88B9F421E4FABB7E8A01A06D1EBDF"/>
    <w:rsid w:val="00F62038"/>
  </w:style>
  <w:style w:type="paragraph" w:customStyle="1" w:styleId="894945B046454723B2D57272E7001713">
    <w:name w:val="894945B046454723B2D57272E7001713"/>
    <w:rsid w:val="00B84142"/>
  </w:style>
  <w:style w:type="paragraph" w:customStyle="1" w:styleId="1C682A4E3AFC449EA0AF28425A06B473">
    <w:name w:val="1C682A4E3AFC449EA0AF28425A06B473"/>
    <w:rsid w:val="009D6799"/>
  </w:style>
  <w:style w:type="paragraph" w:customStyle="1" w:styleId="57B51CB774424301A497A66401458BB7">
    <w:name w:val="57B51CB774424301A497A66401458BB7"/>
    <w:rsid w:val="009D6799"/>
  </w:style>
  <w:style w:type="paragraph" w:customStyle="1" w:styleId="CB8DA799AD0D4FE6B920488AF2D4B6BA">
    <w:name w:val="CB8DA799AD0D4FE6B920488AF2D4B6BA"/>
    <w:rsid w:val="009D6799"/>
  </w:style>
  <w:style w:type="paragraph" w:customStyle="1" w:styleId="A29E5B55D398403BBBDB6ECE32D4DDB1">
    <w:name w:val="A29E5B55D398403BBBDB6ECE32D4DDB1"/>
    <w:rsid w:val="009D6799"/>
  </w:style>
  <w:style w:type="paragraph" w:customStyle="1" w:styleId="D792CB1D38B24BB78A0582E97EF54C69">
    <w:name w:val="D792CB1D38B24BB78A0582E97EF54C69"/>
    <w:rsid w:val="009D6799"/>
  </w:style>
  <w:style w:type="paragraph" w:customStyle="1" w:styleId="C09A943F01A343469D1E1A87A99F8847">
    <w:name w:val="C09A943F01A343469D1E1A87A99F8847"/>
    <w:rsid w:val="009D6799"/>
  </w:style>
  <w:style w:type="paragraph" w:customStyle="1" w:styleId="9E933B684EE844C6AB21AB040C767982">
    <w:name w:val="9E933B684EE844C6AB21AB040C767982"/>
    <w:rsid w:val="009D6799"/>
  </w:style>
  <w:style w:type="paragraph" w:customStyle="1" w:styleId="B666F0CDA9D14A74A0D693973FCCF2BE">
    <w:name w:val="B666F0CDA9D14A74A0D693973FCCF2BE"/>
    <w:rsid w:val="009D6799"/>
  </w:style>
  <w:style w:type="paragraph" w:customStyle="1" w:styleId="56C30C1DC40E4ADD9CFB88DABBAEF0F6">
    <w:name w:val="56C30C1DC40E4ADD9CFB88DABBAEF0F6"/>
    <w:rsid w:val="009D6799"/>
  </w:style>
  <w:style w:type="paragraph" w:customStyle="1" w:styleId="1C94A07CFD964175BB417995DADF94E4">
    <w:name w:val="1C94A07CFD964175BB417995DADF94E4"/>
    <w:rsid w:val="009D6799"/>
  </w:style>
  <w:style w:type="paragraph" w:customStyle="1" w:styleId="B6172D200BB0415686C8D10FFA5DD582">
    <w:name w:val="B6172D200BB0415686C8D10FFA5DD582"/>
    <w:rsid w:val="009D6799"/>
  </w:style>
  <w:style w:type="paragraph" w:customStyle="1" w:styleId="9A5C16E131714B43A5B6E933CF276E89">
    <w:name w:val="9A5C16E131714B43A5B6E933CF276E89"/>
    <w:rsid w:val="009D6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18312AB81D8E43AA90C587FDF38782" ma:contentTypeVersion="7" ma:contentTypeDescription="Create a new document." ma:contentTypeScope="" ma:versionID="681ec47dfa563ca67282359b9fe3ac3e">
  <xsd:schema xmlns:xsd="http://www.w3.org/2001/XMLSchema" xmlns:xs="http://www.w3.org/2001/XMLSchema" xmlns:p="http://schemas.microsoft.com/office/2006/metadata/properties" xmlns:ns3="43eca67f-044f-4a0c-8d06-c28945ec732d" xmlns:ns4="24df7577-b813-4814-9b6a-468da68e13e6" targetNamespace="http://schemas.microsoft.com/office/2006/metadata/properties" ma:root="true" ma:fieldsID="c9dff7ca04e3864ec6a11816bdecb8d9" ns3:_="" ns4:_="">
    <xsd:import namespace="43eca67f-044f-4a0c-8d06-c28945ec732d"/>
    <xsd:import namespace="24df7577-b813-4814-9b6a-468da68e13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ca67f-044f-4a0c-8d06-c28945ec7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df7577-b813-4814-9b6a-468da68e13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E2E0E-DD5F-42E5-BC6C-9D71C975C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82A12-8CA8-49E6-9B3B-3F4FBFB26300}">
  <ds:schemaRefs>
    <ds:schemaRef ds:uri="http://schemas.microsoft.com/sharepoint/v3/contenttype/forms"/>
  </ds:schemaRefs>
</ds:datastoreItem>
</file>

<file path=customXml/itemProps3.xml><?xml version="1.0" encoding="utf-8"?>
<ds:datastoreItem xmlns:ds="http://schemas.openxmlformats.org/officeDocument/2006/customXml" ds:itemID="{3255333A-E3D5-4C46-8D4B-803FA42F5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ca67f-044f-4a0c-8d06-c28945ec732d"/>
    <ds:schemaRef ds:uri="24df7577-b813-4814-9b6a-468da68e1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49</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Schaen, Brandon L.</dc:creator>
  <cp:keywords/>
  <dc:description/>
  <cp:lastModifiedBy>Schaen, Brandon L.</cp:lastModifiedBy>
  <cp:revision>5</cp:revision>
  <cp:lastPrinted>2020-09-28T18:06:00Z</cp:lastPrinted>
  <dcterms:created xsi:type="dcterms:W3CDTF">2020-09-29T20:47:00Z</dcterms:created>
  <dcterms:modified xsi:type="dcterms:W3CDTF">2020-09-30T01:58:00Z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0x0101009518312AB81D8E43AA90C587FDF38782</vt:lpwstr>
  </property>
</Properties>
</file>